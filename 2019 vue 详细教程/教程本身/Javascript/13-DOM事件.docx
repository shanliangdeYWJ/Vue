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456" w:rsidRDefault="0039200E">
      <w:pPr>
        <w:pStyle w:val="1"/>
        <w:rPr>
          <w:rFonts w:ascii="Consolas" w:hAnsi="Consolas" w:hint="default"/>
        </w:rPr>
      </w:pPr>
      <w:r>
        <w:rPr>
          <w:rFonts w:ascii="Consolas" w:hAnsi="Consolas"/>
        </w:rPr>
        <w:t>事件</w:t>
      </w:r>
    </w:p>
    <w:p w:rsidR="00A27456" w:rsidRDefault="0039200E">
      <w:pPr>
        <w:rPr>
          <w:rFonts w:ascii="Consolas" w:eastAsia="宋体" w:hAnsi="Consolas" w:cs="Segoe UI"/>
          <w:color w:val="4A4A4A"/>
          <w:sz w:val="20"/>
          <w:szCs w:val="20"/>
          <w:shd w:val="clear" w:color="auto" w:fill="FFFFFF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事件的本质是程序各个组成部分之间的一种通信方式，也是异步编程的一种实现。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DOM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支持大量的事件</w:t>
      </w:r>
      <w:r>
        <w:rPr>
          <w:rFonts w:ascii="Consolas" w:eastAsia="宋体" w:hAnsi="Consolas" w:cs="Segoe UI" w:hint="eastAsia"/>
          <w:color w:val="4A4A4A"/>
          <w:sz w:val="20"/>
          <w:szCs w:val="20"/>
          <w:shd w:val="clear" w:color="auto" w:fill="FFFFFF"/>
        </w:rPr>
        <w:t>。</w:t>
      </w:r>
    </w:p>
    <w:p w:rsidR="00A27456" w:rsidRDefault="0039200E">
      <w:pPr>
        <w:pStyle w:val="2"/>
        <w:widowControl/>
        <w:shd w:val="clear" w:color="auto" w:fill="FFFFFF"/>
        <w:spacing w:before="240" w:beforeAutospacing="0" w:after="120" w:afterAutospacing="0" w:line="11" w:lineRule="atLeast"/>
        <w:rPr>
          <w:rFonts w:ascii="Consolas" w:eastAsia="Segoe UI" w:hAnsi="Consolas" w:cs="Segoe UI" w:hint="default"/>
          <w:color w:val="363636"/>
        </w:rPr>
      </w:pPr>
      <w:r>
        <w:rPr>
          <w:rFonts w:ascii="Consolas" w:eastAsia="Segoe UI" w:hAnsi="Consolas" w:cs="Segoe UI" w:hint="default"/>
          <w:color w:val="363636"/>
          <w:shd w:val="clear" w:color="auto" w:fill="FFFFFF"/>
        </w:rPr>
        <w:t>概述</w:t>
      </w:r>
      <w:r>
        <w:rPr>
          <w:rFonts w:ascii="Consolas" w:eastAsia="Segoe UI" w:hAnsi="Consolas" w:cs="Segoe UI" w:hint="default"/>
          <w:color w:val="363636"/>
          <w:shd w:val="clear" w:color="auto" w:fill="FFFFFF"/>
        </w:rPr>
        <w:t> </w:t>
      </w:r>
      <w:hyperlink r:id="rId6" w:anchor="navbar" w:history="1"/>
    </w:p>
    <w:p w:rsidR="00A27456" w:rsidRDefault="0039200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DOM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的事件操作（监听和触发），都定义在</w:t>
      </w: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EventTarget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接口。所有节点对象都部署了这个接口，其他一些需要事件通信的浏览器内置对象（比如，</w:t>
      </w: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XMLHttpRequest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、</w:t>
      </w: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AudioNode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、</w:t>
      </w: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AudioContext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）也部署了这个接口。</w:t>
      </w:r>
    </w:p>
    <w:p w:rsidR="00A27456" w:rsidRDefault="0039200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该接口主要提供三个实例方法。</w:t>
      </w:r>
    </w:p>
    <w:p w:rsidR="00A27456" w:rsidRDefault="0039200E">
      <w:pPr>
        <w:widowControl/>
        <w:numPr>
          <w:ilvl w:val="0"/>
          <w:numId w:val="1"/>
        </w:numPr>
        <w:ind w:left="420"/>
        <w:rPr>
          <w:rFonts w:ascii="Consolas" w:hAnsi="Consolas"/>
        </w:rPr>
      </w:pP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addEventListener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：绑定事件的监听函数</w:t>
      </w:r>
    </w:p>
    <w:p w:rsidR="00A27456" w:rsidRDefault="0039200E">
      <w:pPr>
        <w:widowControl/>
        <w:numPr>
          <w:ilvl w:val="0"/>
          <w:numId w:val="1"/>
        </w:numPr>
        <w:spacing w:before="53"/>
        <w:ind w:left="420"/>
        <w:rPr>
          <w:rFonts w:ascii="Consolas" w:hAnsi="Consolas"/>
        </w:rPr>
      </w:pP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removeEventListener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：移除事件的监听函数</w:t>
      </w:r>
    </w:p>
    <w:p w:rsidR="00A27456" w:rsidRDefault="0039200E">
      <w:pPr>
        <w:widowControl/>
        <w:numPr>
          <w:ilvl w:val="0"/>
          <w:numId w:val="1"/>
        </w:numPr>
        <w:spacing w:before="53"/>
        <w:ind w:left="420"/>
        <w:rPr>
          <w:rFonts w:ascii="Consolas" w:hAnsi="Consolas"/>
        </w:rPr>
      </w:pP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dispatchEvent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：触发事件</w:t>
      </w:r>
    </w:p>
    <w:p w:rsidR="00A27456" w:rsidRDefault="0039200E">
      <w:pPr>
        <w:pStyle w:val="2"/>
        <w:widowControl/>
        <w:shd w:val="clear" w:color="auto" w:fill="FFFFFF"/>
        <w:spacing w:before="240" w:beforeAutospacing="0" w:after="120" w:afterAutospacing="0" w:line="11" w:lineRule="atLeast"/>
        <w:rPr>
          <w:rFonts w:ascii="Consolas" w:eastAsia="Segoe UI" w:hAnsi="Consolas" w:cs="Segoe UI" w:hint="default"/>
          <w:color w:val="363636"/>
        </w:rPr>
      </w:pPr>
      <w:proofErr w:type="spellStart"/>
      <w:r>
        <w:rPr>
          <w:rFonts w:ascii="Consolas" w:eastAsia="Segoe UI" w:hAnsi="Consolas" w:cs="Segoe UI" w:hint="default"/>
          <w:color w:val="363636"/>
          <w:shd w:val="clear" w:color="auto" w:fill="FFFFFF"/>
        </w:rPr>
        <w:t>EventTarget.addEventListener</w:t>
      </w:r>
      <w:proofErr w:type="spellEnd"/>
      <w:r>
        <w:rPr>
          <w:rFonts w:ascii="Consolas" w:eastAsia="Segoe UI" w:hAnsi="Consolas" w:cs="Segoe UI" w:hint="default"/>
          <w:color w:val="363636"/>
          <w:shd w:val="clear" w:color="auto" w:fill="FFFFFF"/>
        </w:rPr>
        <w:t>()</w:t>
      </w:r>
    </w:p>
    <w:p w:rsidR="00A27456" w:rsidRDefault="0039200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EventTarget.addEventListener</w:t>
      </w:r>
      <w:proofErr w:type="spellEnd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()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用于在当前节点或对象上，定义一个特定事件的监听函数。一旦这个事件发生，就会执行监听函数。该方法没有返回值。</w:t>
      </w:r>
    </w:p>
    <w:p w:rsidR="00A27456" w:rsidRDefault="0039200E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target.addEventListener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(type, 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listener[, </w:t>
      </w:r>
      <w:proofErr w:type="spellStart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useCapture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]);</w:t>
      </w:r>
    </w:p>
    <w:p w:rsidR="00A27456" w:rsidRDefault="0039200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该方法接受三个参数。</w:t>
      </w:r>
    </w:p>
    <w:p w:rsidR="00A27456" w:rsidRDefault="0039200E">
      <w:pPr>
        <w:widowControl/>
        <w:numPr>
          <w:ilvl w:val="0"/>
          <w:numId w:val="2"/>
        </w:numPr>
        <w:ind w:left="420"/>
        <w:rPr>
          <w:rFonts w:ascii="Consolas" w:hAnsi="Consolas"/>
        </w:rPr>
      </w:pP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type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：事件名称，大小写敏感。</w:t>
      </w:r>
    </w:p>
    <w:p w:rsidR="00A27456" w:rsidRDefault="0039200E">
      <w:pPr>
        <w:widowControl/>
        <w:numPr>
          <w:ilvl w:val="0"/>
          <w:numId w:val="2"/>
        </w:numPr>
        <w:spacing w:before="53"/>
        <w:ind w:left="420"/>
        <w:rPr>
          <w:rFonts w:ascii="Consolas" w:hAnsi="Consolas"/>
        </w:rPr>
      </w:pP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listener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：监听函数。事件发生时，会调用该监听函数。</w:t>
      </w:r>
    </w:p>
    <w:p w:rsidR="00A27456" w:rsidRDefault="0039200E">
      <w:pPr>
        <w:widowControl/>
        <w:numPr>
          <w:ilvl w:val="0"/>
          <w:numId w:val="2"/>
        </w:numPr>
        <w:spacing w:before="53"/>
        <w:ind w:left="420"/>
        <w:rPr>
          <w:rFonts w:ascii="Consolas" w:hAnsi="Consolas"/>
        </w:rPr>
      </w:pP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useCapture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：布尔值，表示监听函数是否在捕获阶段（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capture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）触发，默认为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false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（监听函数只在冒泡阶段被触发）。该参数可选。</w:t>
      </w:r>
    </w:p>
    <w:p w:rsidR="00A27456" w:rsidRDefault="0039200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如果希望事件监听函数只执行一次，可以打开属性配置对象的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once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属性。</w:t>
      </w:r>
    </w:p>
    <w:p w:rsidR="00A27456" w:rsidRDefault="0039200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element.addEventListener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'click'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, </w:t>
      </w:r>
      <w:r>
        <w:rPr>
          <w:rFonts w:ascii="Consolas" w:eastAsia="Consolas" w:hAnsi="Consolas" w:cs="Consolas" w:hint="default"/>
          <w:color w:val="F92672"/>
          <w:sz w:val="21"/>
          <w:szCs w:val="21"/>
          <w:shd w:val="clear" w:color="auto" w:fill="23241F"/>
        </w:rPr>
        <w:t>function</w:t>
      </w:r>
      <w:r>
        <w:rPr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(event) 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{</w:t>
      </w:r>
    </w:p>
    <w:p w:rsidR="00A27456" w:rsidRDefault="0039200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 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 xml:space="preserve">// 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只执行一次的代码</w:t>
      </w:r>
    </w:p>
    <w:p w:rsidR="00A27456" w:rsidRDefault="0039200E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}, {</w:t>
      </w:r>
      <w:r>
        <w:rPr>
          <w:rFonts w:ascii="Consolas" w:eastAsia="Consolas" w:hAnsi="Consolas" w:cs="Consolas" w:hint="default"/>
          <w:color w:val="F92672"/>
          <w:sz w:val="21"/>
          <w:szCs w:val="21"/>
          <w:shd w:val="clear" w:color="auto" w:fill="23241F"/>
        </w:rPr>
        <w:t>once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: </w:t>
      </w:r>
      <w:r>
        <w:rPr>
          <w:rFonts w:ascii="Consolas" w:eastAsia="Consolas" w:hAnsi="Consolas" w:cs="Consolas" w:hint="default"/>
          <w:color w:val="AE81FF"/>
          <w:sz w:val="21"/>
          <w:szCs w:val="21"/>
          <w:shd w:val="clear" w:color="auto" w:fill="23241F"/>
        </w:rPr>
        <w:t>true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});</w:t>
      </w:r>
    </w:p>
    <w:p w:rsidR="00A27456" w:rsidRDefault="0039200E">
      <w:pPr>
        <w:widowControl/>
        <w:spacing w:before="53"/>
        <w:ind w:left="60"/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</w:pP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addEventListener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方法可以为针对当前对象的同一个事件，添加多个不同的监听函数。这些函数按照添加顺序触发，即先添加先触发。</w:t>
      </w:r>
    </w:p>
    <w:p w:rsidR="00A27456" w:rsidRDefault="0039200E">
      <w:pPr>
        <w:widowControl/>
        <w:spacing w:before="53"/>
        <w:ind w:left="60"/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如果希望向监听函数传递参数，可以用匿名函数包装一下监听函数。</w:t>
      </w:r>
    </w:p>
    <w:p w:rsidR="00A27456" w:rsidRDefault="0039200E">
      <w:pPr>
        <w:pStyle w:val="2"/>
        <w:widowControl/>
        <w:shd w:val="clear" w:color="auto" w:fill="FFFFFF"/>
        <w:spacing w:before="240" w:beforeAutospacing="0" w:after="120" w:afterAutospacing="0" w:line="11" w:lineRule="atLeast"/>
        <w:rPr>
          <w:rFonts w:ascii="Consolas" w:eastAsia="Segoe UI" w:hAnsi="Consolas" w:cs="Segoe UI" w:hint="default"/>
          <w:color w:val="363636"/>
        </w:rPr>
      </w:pPr>
      <w:proofErr w:type="spellStart"/>
      <w:r>
        <w:rPr>
          <w:rFonts w:ascii="Consolas" w:eastAsia="Segoe UI" w:hAnsi="Consolas" w:cs="Segoe UI" w:hint="default"/>
          <w:color w:val="363636"/>
          <w:shd w:val="clear" w:color="auto" w:fill="FFFFFF"/>
        </w:rPr>
        <w:t>EventTarget.removeEventListener</w:t>
      </w:r>
      <w:proofErr w:type="spellEnd"/>
      <w:r>
        <w:rPr>
          <w:rFonts w:ascii="Consolas" w:eastAsia="Segoe UI" w:hAnsi="Consolas" w:cs="Segoe UI" w:hint="default"/>
          <w:color w:val="363636"/>
          <w:shd w:val="clear" w:color="auto" w:fill="FFFFFF"/>
        </w:rPr>
        <w:t>()</w:t>
      </w:r>
    </w:p>
    <w:p w:rsidR="00A27456" w:rsidRDefault="0039200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lastRenderedPageBreak/>
        <w:t>EventTarget.removeEventListener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方法用来移除</w:t>
      </w: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addEventListener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方法添加的事件监听函数。该方法没有返回值。</w:t>
      </w:r>
    </w:p>
    <w:p w:rsidR="00A27456" w:rsidRDefault="0039200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div.addEventListener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'click'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, listener, </w:t>
      </w:r>
      <w:r>
        <w:rPr>
          <w:rFonts w:ascii="Consolas" w:eastAsia="Consolas" w:hAnsi="Consolas" w:cs="Consolas" w:hint="default"/>
          <w:color w:val="AE81FF"/>
          <w:sz w:val="21"/>
          <w:szCs w:val="21"/>
          <w:shd w:val="clear" w:color="auto" w:fill="23241F"/>
        </w:rPr>
        <w:t>false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);</w:t>
      </w:r>
    </w:p>
    <w:p w:rsidR="00A27456" w:rsidRDefault="0039200E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div.removeEventListener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'click'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, listener, </w:t>
      </w:r>
      <w:r>
        <w:rPr>
          <w:rFonts w:ascii="Consolas" w:eastAsia="Consolas" w:hAnsi="Consolas" w:cs="Consolas" w:hint="default"/>
          <w:color w:val="AE81FF"/>
          <w:sz w:val="21"/>
          <w:szCs w:val="21"/>
          <w:shd w:val="clear" w:color="auto" w:fill="23241F"/>
        </w:rPr>
        <w:t>false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);</w:t>
      </w:r>
    </w:p>
    <w:p w:rsidR="00A27456" w:rsidRDefault="0039200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removeEventListener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方法的参数，与</w:t>
      </w: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addEventListener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方法完全一致。</w:t>
      </w:r>
    </w:p>
    <w:p w:rsidR="00A27456" w:rsidRDefault="0039200E">
      <w:pPr>
        <w:widowControl/>
        <w:spacing w:before="53"/>
        <w:ind w:left="60"/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注意，</w:t>
      </w: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removeEventListener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方法移除的监听函数，</w:t>
      </w:r>
      <w:r w:rsidRPr="00560504">
        <w:rPr>
          <w:rFonts w:ascii="Consolas" w:eastAsia="Segoe UI" w:hAnsi="Consolas" w:cs="Segoe UI"/>
          <w:b/>
          <w:color w:val="4A4A4A"/>
          <w:sz w:val="20"/>
          <w:szCs w:val="20"/>
          <w:shd w:val="clear" w:color="auto" w:fill="FFFFFF"/>
        </w:rPr>
        <w:t>必须是</w:t>
      </w:r>
      <w:proofErr w:type="spellStart"/>
      <w:r w:rsidRPr="00560504">
        <w:rPr>
          <w:rStyle w:val="HTML0"/>
          <w:rFonts w:ascii="Consolas" w:eastAsia="monospace" w:hAnsi="Consolas" w:cs="monospace"/>
          <w:b/>
          <w:color w:val="FF3860"/>
          <w:sz w:val="18"/>
          <w:szCs w:val="18"/>
          <w:shd w:val="clear" w:color="auto" w:fill="F5F5F5"/>
        </w:rPr>
        <w:t>addEventListener</w:t>
      </w:r>
      <w:proofErr w:type="spellEnd"/>
      <w:r w:rsidRPr="00560504">
        <w:rPr>
          <w:rFonts w:ascii="Consolas" w:eastAsia="Segoe UI" w:hAnsi="Consolas" w:cs="Segoe UI"/>
          <w:b/>
          <w:color w:val="4A4A4A"/>
          <w:sz w:val="20"/>
          <w:szCs w:val="20"/>
          <w:shd w:val="clear" w:color="auto" w:fill="FFFFFF"/>
        </w:rPr>
        <w:t>方法添加的那个监听函数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，而且必须在同一个元素节点，否则无效。</w:t>
      </w:r>
    </w:p>
    <w:p w:rsidR="00A27456" w:rsidRDefault="0039200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div.addEventListener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'click'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, </w:t>
      </w:r>
      <w:r>
        <w:rPr>
          <w:rFonts w:ascii="Consolas" w:eastAsia="Consolas" w:hAnsi="Consolas" w:cs="Consolas" w:hint="default"/>
          <w:color w:val="F92672"/>
          <w:sz w:val="21"/>
          <w:szCs w:val="21"/>
          <w:shd w:val="clear" w:color="auto" w:fill="23241F"/>
        </w:rPr>
        <w:t>function</w:t>
      </w:r>
      <w:r>
        <w:rPr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(e) 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{}, </w:t>
      </w:r>
      <w:r>
        <w:rPr>
          <w:rFonts w:ascii="Consolas" w:eastAsia="Consolas" w:hAnsi="Consolas" w:cs="Consolas" w:hint="default"/>
          <w:color w:val="AE81FF"/>
          <w:sz w:val="21"/>
          <w:szCs w:val="21"/>
          <w:shd w:val="clear" w:color="auto" w:fill="23241F"/>
        </w:rPr>
        <w:t>false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);</w:t>
      </w:r>
    </w:p>
    <w:p w:rsidR="00A27456" w:rsidRDefault="0039200E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div.removeEventListener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'click'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, </w:t>
      </w:r>
      <w:r>
        <w:rPr>
          <w:rFonts w:ascii="Consolas" w:eastAsia="Consolas" w:hAnsi="Consolas" w:cs="Consolas" w:hint="default"/>
          <w:color w:val="F92672"/>
          <w:sz w:val="21"/>
          <w:szCs w:val="21"/>
          <w:shd w:val="clear" w:color="auto" w:fill="23241F"/>
        </w:rPr>
        <w:t>function</w:t>
      </w:r>
      <w:r>
        <w:rPr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(e) 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{}, </w:t>
      </w:r>
      <w:r>
        <w:rPr>
          <w:rFonts w:ascii="Consolas" w:eastAsia="Consolas" w:hAnsi="Consolas" w:cs="Consolas" w:hint="default"/>
          <w:color w:val="AE81FF"/>
          <w:sz w:val="21"/>
          <w:szCs w:val="21"/>
          <w:shd w:val="clear" w:color="auto" w:fill="23241F"/>
        </w:rPr>
        <w:t>false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);</w:t>
      </w:r>
    </w:p>
    <w:p w:rsidR="00A27456" w:rsidRDefault="0039200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上面代码中，</w:t>
      </w: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removeEventListener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方法无效，因为监听函数不是同一个匿名函数。</w:t>
      </w:r>
    </w:p>
    <w:p w:rsidR="00A27456" w:rsidRDefault="0039200E">
      <w:pPr>
        <w:pStyle w:val="2"/>
        <w:widowControl/>
        <w:shd w:val="clear" w:color="auto" w:fill="FFFFFF"/>
        <w:spacing w:before="240" w:beforeAutospacing="0" w:after="120" w:afterAutospacing="0" w:line="11" w:lineRule="atLeast"/>
        <w:rPr>
          <w:rFonts w:ascii="Consolas" w:eastAsia="Segoe UI" w:hAnsi="Consolas" w:cs="Segoe UI" w:hint="default"/>
          <w:color w:val="363636"/>
        </w:rPr>
      </w:pPr>
      <w:proofErr w:type="spellStart"/>
      <w:r>
        <w:rPr>
          <w:rFonts w:ascii="Consolas" w:eastAsia="Segoe UI" w:hAnsi="Consolas" w:cs="Segoe UI" w:hint="default"/>
          <w:color w:val="363636"/>
          <w:shd w:val="clear" w:color="auto" w:fill="FFFFFF"/>
        </w:rPr>
        <w:t>EventTarget.dispatchEvent</w:t>
      </w:r>
      <w:proofErr w:type="spellEnd"/>
      <w:r>
        <w:rPr>
          <w:rFonts w:ascii="Consolas" w:eastAsia="Segoe UI" w:hAnsi="Consolas" w:cs="Segoe UI" w:hint="default"/>
          <w:color w:val="363636"/>
          <w:shd w:val="clear" w:color="auto" w:fill="FFFFFF"/>
        </w:rPr>
        <w:t>()</w:t>
      </w:r>
    </w:p>
    <w:p w:rsidR="00A27456" w:rsidRDefault="0039200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EventTarget.dispatchEvent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方法在当前节点上触发指定事件，从而触发监听函数的执行。</w:t>
      </w:r>
    </w:p>
    <w:p w:rsidR="00A27456" w:rsidRDefault="0039200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dispatchEvent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方法的参数是一个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Event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对象的实例。</w:t>
      </w:r>
    </w:p>
    <w:p w:rsidR="00A27456" w:rsidRDefault="0039200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para.addEventListener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'click'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, hello, </w:t>
      </w:r>
      <w:r>
        <w:rPr>
          <w:rFonts w:ascii="Consolas" w:eastAsia="Consolas" w:hAnsi="Consolas" w:cs="Consolas" w:hint="default"/>
          <w:color w:val="AE81FF"/>
          <w:sz w:val="21"/>
          <w:szCs w:val="21"/>
          <w:shd w:val="clear" w:color="auto" w:fill="23241F"/>
        </w:rPr>
        <w:t>false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);</w:t>
      </w:r>
    </w:p>
    <w:p w:rsidR="00A27456" w:rsidRDefault="0039200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proofErr w:type="spellStart"/>
      <w:r>
        <w:rPr>
          <w:rFonts w:ascii="Consolas" w:eastAsia="Consolas" w:hAnsi="Consolas" w:cs="Consolas" w:hint="default"/>
          <w:color w:val="F92672"/>
          <w:sz w:val="21"/>
          <w:szCs w:val="21"/>
          <w:shd w:val="clear" w:color="auto" w:fill="23241F"/>
        </w:rPr>
        <w:t>var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event = </w:t>
      </w:r>
      <w:r>
        <w:rPr>
          <w:rFonts w:ascii="Consolas" w:eastAsia="Consolas" w:hAnsi="Consolas" w:cs="Consolas" w:hint="default"/>
          <w:color w:val="F92672"/>
          <w:sz w:val="21"/>
          <w:szCs w:val="21"/>
          <w:shd w:val="clear" w:color="auto" w:fill="23241F"/>
        </w:rPr>
        <w:t>new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Event(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'click'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);</w:t>
      </w:r>
    </w:p>
    <w:p w:rsidR="00A27456" w:rsidRDefault="0039200E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para.dispatchEvent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(event);</w:t>
      </w:r>
    </w:p>
    <w:p w:rsidR="00A27456" w:rsidRDefault="0039200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上面代码在当前节点触发了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click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事件。</w:t>
      </w:r>
    </w:p>
    <w:p w:rsidR="00A27456" w:rsidRDefault="0039200E">
      <w:pPr>
        <w:pStyle w:val="1"/>
        <w:widowControl/>
        <w:shd w:val="clear" w:color="auto" w:fill="FFFFFF"/>
        <w:spacing w:line="11" w:lineRule="atLeast"/>
        <w:rPr>
          <w:rFonts w:ascii="Consolas" w:eastAsia="Segoe UI" w:hAnsi="Consolas" w:cs="Segoe UI" w:hint="default"/>
          <w:color w:val="363636"/>
        </w:rPr>
      </w:pPr>
      <w:r>
        <w:rPr>
          <w:rFonts w:ascii="Consolas" w:eastAsia="Segoe UI" w:hAnsi="Consolas" w:cs="Segoe UI" w:hint="default"/>
          <w:color w:val="363636"/>
          <w:shd w:val="clear" w:color="auto" w:fill="FFFFFF"/>
        </w:rPr>
        <w:t>事件模型</w:t>
      </w:r>
    </w:p>
    <w:p w:rsidR="00A27456" w:rsidRDefault="0039200E">
      <w:pPr>
        <w:pStyle w:val="2"/>
        <w:widowControl/>
        <w:shd w:val="clear" w:color="auto" w:fill="FFFFFF"/>
        <w:spacing w:before="240" w:beforeAutospacing="0" w:after="120" w:afterAutospacing="0" w:line="11" w:lineRule="atLeast"/>
        <w:rPr>
          <w:rFonts w:ascii="Consolas" w:eastAsia="Segoe UI" w:hAnsi="Consolas" w:cs="Segoe UI" w:hint="default"/>
          <w:color w:val="363636"/>
        </w:rPr>
      </w:pPr>
      <w:r>
        <w:rPr>
          <w:rFonts w:ascii="Consolas" w:eastAsia="Segoe UI" w:hAnsi="Consolas" w:cs="Segoe UI" w:hint="default"/>
          <w:color w:val="363636"/>
          <w:shd w:val="clear" w:color="auto" w:fill="FFFFFF"/>
        </w:rPr>
        <w:t>监听函数</w:t>
      </w:r>
    </w:p>
    <w:p w:rsidR="00A27456" w:rsidRDefault="0039200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浏览器的事件模型，就是通过监听函数（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listener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）对事件做出反应。事件发生后，浏览器监听到了这个事件，就会执行对应的监听函数。这是事件驱动编程模式（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event-driven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）的主要编程方式。</w:t>
      </w:r>
    </w:p>
    <w:p w:rsidR="00A27456" w:rsidRDefault="0039200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JavaScript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有三种方法，可以为事件绑定监听函数。</w:t>
      </w:r>
    </w:p>
    <w:p w:rsidR="00A27456" w:rsidRDefault="0039200E">
      <w:pPr>
        <w:pStyle w:val="3"/>
        <w:widowControl/>
        <w:shd w:val="clear" w:color="auto" w:fill="FFFFFF"/>
        <w:spacing w:before="280" w:beforeAutospacing="0" w:after="140" w:afterAutospacing="0" w:line="11" w:lineRule="atLeast"/>
        <w:rPr>
          <w:rFonts w:ascii="Consolas" w:eastAsia="Segoe UI" w:hAnsi="Consolas" w:cs="Segoe UI" w:hint="default"/>
          <w:color w:val="363636"/>
        </w:rPr>
      </w:pPr>
      <w:r>
        <w:rPr>
          <w:rFonts w:ascii="Consolas" w:eastAsia="Segoe UI" w:hAnsi="Consolas" w:cs="Segoe UI" w:hint="default"/>
          <w:color w:val="363636"/>
          <w:shd w:val="clear" w:color="auto" w:fill="FFFFFF"/>
        </w:rPr>
        <w:t xml:space="preserve">HTML </w:t>
      </w:r>
      <w:r>
        <w:rPr>
          <w:rFonts w:ascii="Consolas" w:eastAsia="Segoe UI" w:hAnsi="Consolas" w:cs="Segoe UI" w:hint="default"/>
          <w:color w:val="363636"/>
          <w:shd w:val="clear" w:color="auto" w:fill="FFFFFF"/>
        </w:rPr>
        <w:t>的</w:t>
      </w:r>
      <w:r>
        <w:rPr>
          <w:rFonts w:ascii="Consolas" w:eastAsia="Segoe UI" w:hAnsi="Consolas" w:cs="Segoe UI" w:hint="default"/>
          <w:color w:val="363636"/>
          <w:shd w:val="clear" w:color="auto" w:fill="FFFFFF"/>
        </w:rPr>
        <w:t xml:space="preserve"> on- </w:t>
      </w:r>
      <w:r>
        <w:rPr>
          <w:rFonts w:ascii="Consolas" w:eastAsia="Segoe UI" w:hAnsi="Consolas" w:cs="Segoe UI" w:hint="default"/>
          <w:color w:val="363636"/>
          <w:shd w:val="clear" w:color="auto" w:fill="FFFFFF"/>
        </w:rPr>
        <w:t>属性</w:t>
      </w:r>
    </w:p>
    <w:p w:rsidR="00A27456" w:rsidRDefault="0039200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HTML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语言允许在元素的属性中，直接定义某些事件的监听代码。</w:t>
      </w:r>
    </w:p>
    <w:p w:rsidR="00A27456" w:rsidRDefault="0039200E">
      <w:pPr>
        <w:pStyle w:val="HTML"/>
        <w:widowControl/>
        <w:shd w:val="clear" w:color="auto" w:fill="23241F"/>
        <w:spacing w:after="210"/>
        <w:rPr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&lt;</w:t>
      </w:r>
      <w:r>
        <w:rPr>
          <w:rFonts w:ascii="Consolas" w:eastAsia="Consolas" w:hAnsi="Consolas" w:cs="Consolas" w:hint="default"/>
          <w:color w:val="F92672"/>
          <w:sz w:val="21"/>
          <w:szCs w:val="21"/>
          <w:shd w:val="clear" w:color="auto" w:fill="23241F"/>
        </w:rPr>
        <w:t>body</w:t>
      </w:r>
      <w:r>
        <w:rPr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F92672"/>
          <w:sz w:val="21"/>
          <w:szCs w:val="21"/>
          <w:shd w:val="clear" w:color="auto" w:fill="23241F"/>
        </w:rPr>
        <w:t>onload</w:t>
      </w:r>
      <w:proofErr w:type="spellEnd"/>
      <w:r>
        <w:rPr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=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"</w:t>
      </w: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doSomething</w:t>
      </w:r>
      <w:proofErr w:type="spellEnd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()"</w:t>
      </w:r>
      <w:r>
        <w:rPr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&gt;</w:t>
      </w:r>
    </w:p>
    <w:p w:rsidR="00A27456" w:rsidRDefault="0039200E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r>
        <w:rPr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lastRenderedPageBreak/>
        <w:t>&lt;</w:t>
      </w:r>
      <w:r>
        <w:rPr>
          <w:rFonts w:ascii="Consolas" w:eastAsia="Consolas" w:hAnsi="Consolas" w:cs="Consolas" w:hint="default"/>
          <w:color w:val="F92672"/>
          <w:sz w:val="21"/>
          <w:szCs w:val="21"/>
          <w:shd w:val="clear" w:color="auto" w:fill="23241F"/>
        </w:rPr>
        <w:t>div</w:t>
      </w:r>
      <w:r>
        <w:rPr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F92672"/>
          <w:sz w:val="21"/>
          <w:szCs w:val="21"/>
          <w:shd w:val="clear" w:color="auto" w:fill="23241F"/>
        </w:rPr>
        <w:t>onclick</w:t>
      </w:r>
      <w:proofErr w:type="spellEnd"/>
      <w:r>
        <w:rPr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=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"</w:t>
      </w: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console.log</w:t>
      </w:r>
      <w:proofErr w:type="spellEnd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('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触发事件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')"</w:t>
      </w:r>
      <w:r>
        <w:rPr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&gt;</w:t>
      </w:r>
    </w:p>
    <w:p w:rsidR="00A27456" w:rsidRDefault="0039200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上面代码为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body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节点的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load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事件、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div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节点的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click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事件，指定了监听代码。一旦事件发生，就会执行这段代码。</w:t>
      </w:r>
    </w:p>
    <w:p w:rsidR="00A27456" w:rsidRDefault="0039200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元素的事件监听属性，都是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on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加上事件名，比如</w:t>
      </w: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onload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就是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on + load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，表示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load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事件的监听代码。</w:t>
      </w:r>
    </w:p>
    <w:p w:rsidR="00A27456" w:rsidRDefault="0039200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注意，这些属性的值是将会执行的代码，而不是一个函数。</w:t>
      </w:r>
    </w:p>
    <w:p w:rsidR="00A27456" w:rsidRDefault="0039200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 xml:space="preserve">&lt;!-- 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正确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 xml:space="preserve"> --&gt;</w:t>
      </w:r>
      <w:r>
        <w:rPr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&lt;</w:t>
      </w:r>
      <w:r>
        <w:rPr>
          <w:rFonts w:ascii="Consolas" w:eastAsia="Consolas" w:hAnsi="Consolas" w:cs="Consolas" w:hint="default"/>
          <w:color w:val="F92672"/>
          <w:sz w:val="21"/>
          <w:szCs w:val="21"/>
          <w:shd w:val="clear" w:color="auto" w:fill="23241F"/>
        </w:rPr>
        <w:t>body</w:t>
      </w:r>
      <w:r>
        <w:rPr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F92672"/>
          <w:sz w:val="21"/>
          <w:szCs w:val="21"/>
          <w:shd w:val="clear" w:color="auto" w:fill="23241F"/>
        </w:rPr>
        <w:t>onload</w:t>
      </w:r>
      <w:proofErr w:type="spellEnd"/>
      <w:r>
        <w:rPr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=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"</w:t>
      </w: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doSomething</w:t>
      </w:r>
      <w:proofErr w:type="spellEnd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()"</w:t>
      </w:r>
      <w:r>
        <w:rPr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&gt;</w:t>
      </w:r>
    </w:p>
    <w:p w:rsidR="00A27456" w:rsidRDefault="0039200E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 xml:space="preserve">&lt;!-- 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错误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 xml:space="preserve"> --&gt;</w:t>
      </w:r>
      <w:r>
        <w:rPr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&lt;</w:t>
      </w:r>
      <w:r>
        <w:rPr>
          <w:rFonts w:ascii="Consolas" w:eastAsia="Consolas" w:hAnsi="Consolas" w:cs="Consolas" w:hint="default"/>
          <w:color w:val="F92672"/>
          <w:sz w:val="21"/>
          <w:szCs w:val="21"/>
          <w:shd w:val="clear" w:color="auto" w:fill="23241F"/>
        </w:rPr>
        <w:t>body</w:t>
      </w:r>
      <w:r>
        <w:rPr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F92672"/>
          <w:sz w:val="21"/>
          <w:szCs w:val="21"/>
          <w:shd w:val="clear" w:color="auto" w:fill="23241F"/>
        </w:rPr>
        <w:t>onload</w:t>
      </w:r>
      <w:proofErr w:type="spellEnd"/>
      <w:r>
        <w:rPr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=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"</w:t>
      </w: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doSomething</w:t>
      </w:r>
      <w:proofErr w:type="spellEnd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"</w:t>
      </w:r>
      <w:r>
        <w:rPr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&gt;</w:t>
      </w:r>
    </w:p>
    <w:p w:rsidR="00A27456" w:rsidRDefault="0039200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一旦指定的事件发生，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on-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属性的值是原样传入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引擎执行。因此如果要执行函数，不要忘记加上一对圆括号。</w:t>
      </w:r>
    </w:p>
    <w:p w:rsidR="00A27456" w:rsidRDefault="0039200E">
      <w:pPr>
        <w:pStyle w:val="3"/>
        <w:widowControl/>
        <w:shd w:val="clear" w:color="auto" w:fill="FFFFFF"/>
        <w:spacing w:before="280" w:beforeAutospacing="0" w:after="140" w:afterAutospacing="0" w:line="11" w:lineRule="atLeast"/>
        <w:rPr>
          <w:rFonts w:ascii="Consolas" w:eastAsia="Segoe UI" w:hAnsi="Consolas" w:cs="Segoe UI" w:hint="default"/>
          <w:color w:val="363636"/>
        </w:rPr>
      </w:pPr>
      <w:r>
        <w:rPr>
          <w:rFonts w:ascii="Consolas" w:eastAsia="Segoe UI" w:hAnsi="Consolas" w:cs="Segoe UI" w:hint="default"/>
          <w:color w:val="363636"/>
          <w:shd w:val="clear" w:color="auto" w:fill="FFFFFF"/>
        </w:rPr>
        <w:t>元素节点的事件属性</w:t>
      </w:r>
    </w:p>
    <w:p w:rsidR="00A27456" w:rsidRDefault="0039200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元素节点对象的事件属性，同样可以指定监听函数。</w:t>
      </w:r>
    </w:p>
    <w:p w:rsidR="00A27456" w:rsidRDefault="0039200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window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.onload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= </w:t>
      </w:r>
      <w:proofErr w:type="spellStart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doSomething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;</w:t>
      </w:r>
    </w:p>
    <w:p w:rsidR="00A27456" w:rsidRDefault="00A27456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</w:p>
    <w:p w:rsidR="00A27456" w:rsidRDefault="0039200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div.onclick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= </w:t>
      </w:r>
      <w:r>
        <w:rPr>
          <w:rFonts w:ascii="Consolas" w:eastAsia="Consolas" w:hAnsi="Consolas" w:cs="Consolas" w:hint="default"/>
          <w:color w:val="F92672"/>
          <w:sz w:val="21"/>
          <w:szCs w:val="21"/>
          <w:shd w:val="clear" w:color="auto" w:fill="23241F"/>
        </w:rPr>
        <w:t>function</w:t>
      </w:r>
      <w:r>
        <w:rPr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(event) 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{</w:t>
      </w:r>
    </w:p>
    <w:p w:rsidR="00A27456" w:rsidRDefault="0039200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 </w:t>
      </w: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console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.log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触发事件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);</w:t>
      </w:r>
    </w:p>
    <w:p w:rsidR="00A27456" w:rsidRDefault="0039200E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};</w:t>
      </w:r>
    </w:p>
    <w:p w:rsidR="00A27456" w:rsidRDefault="0039200E">
      <w:pPr>
        <w:widowControl/>
        <w:spacing w:before="53"/>
        <w:ind w:left="60"/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注意，这种方法与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HTML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的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on-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属性的差异是，它的值是函数名（</w:t>
      </w: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doSomething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），而不像后者，必须给出完整的监听代码（</w:t>
      </w: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doSomething</w:t>
      </w:r>
      <w:proofErr w:type="spellEnd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()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）。</w:t>
      </w:r>
    </w:p>
    <w:p w:rsidR="00A27456" w:rsidRDefault="0039200E">
      <w:pPr>
        <w:pStyle w:val="3"/>
        <w:widowControl/>
        <w:shd w:val="clear" w:color="auto" w:fill="FFFFFF"/>
        <w:spacing w:before="280" w:beforeAutospacing="0" w:after="140" w:afterAutospacing="0" w:line="11" w:lineRule="atLeast"/>
        <w:rPr>
          <w:rFonts w:ascii="Consolas" w:eastAsia="Segoe UI" w:hAnsi="Consolas" w:cs="Segoe UI" w:hint="default"/>
          <w:color w:val="363636"/>
        </w:rPr>
      </w:pPr>
      <w:proofErr w:type="spellStart"/>
      <w:r>
        <w:rPr>
          <w:rFonts w:ascii="Consolas" w:eastAsia="Segoe UI" w:hAnsi="Consolas" w:cs="Segoe UI" w:hint="default"/>
          <w:color w:val="363636"/>
          <w:shd w:val="clear" w:color="auto" w:fill="FFFFFF"/>
        </w:rPr>
        <w:t>EventTarget.addEventListener</w:t>
      </w:r>
      <w:proofErr w:type="spellEnd"/>
      <w:r>
        <w:rPr>
          <w:rFonts w:ascii="Consolas" w:eastAsia="Segoe UI" w:hAnsi="Consolas" w:cs="Segoe UI" w:hint="default"/>
          <w:color w:val="363636"/>
          <w:shd w:val="clear" w:color="auto" w:fill="FFFFFF"/>
        </w:rPr>
        <w:t>()</w:t>
      </w:r>
    </w:p>
    <w:p w:rsidR="00A27456" w:rsidRDefault="0039200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所有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DOM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节点实例都有</w:t>
      </w: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addEventListener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方法，用来为该节点定义事件的监听函数。</w:t>
      </w:r>
    </w:p>
    <w:p w:rsidR="00A27456" w:rsidRDefault="0039200E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window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.addEventListener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'load'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, </w:t>
      </w:r>
      <w:proofErr w:type="spellStart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doSomething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, </w:t>
      </w:r>
      <w:r>
        <w:rPr>
          <w:rFonts w:ascii="Consolas" w:eastAsia="Consolas" w:hAnsi="Consolas" w:cs="Consolas" w:hint="default"/>
          <w:color w:val="AE81FF"/>
          <w:sz w:val="21"/>
          <w:szCs w:val="21"/>
          <w:shd w:val="clear" w:color="auto" w:fill="23241F"/>
        </w:rPr>
        <w:t>false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);</w:t>
      </w:r>
    </w:p>
    <w:p w:rsidR="00A27456" w:rsidRDefault="0039200E">
      <w:pPr>
        <w:pStyle w:val="3"/>
        <w:widowControl/>
        <w:shd w:val="clear" w:color="auto" w:fill="FFFFFF"/>
        <w:spacing w:before="280" w:beforeAutospacing="0" w:after="140" w:afterAutospacing="0" w:line="11" w:lineRule="atLeast"/>
        <w:rPr>
          <w:rFonts w:ascii="Consolas" w:eastAsia="Segoe UI" w:hAnsi="Consolas" w:cs="Segoe UI" w:hint="default"/>
          <w:color w:val="363636"/>
        </w:rPr>
      </w:pPr>
      <w:r>
        <w:rPr>
          <w:rFonts w:ascii="Consolas" w:eastAsia="Segoe UI" w:hAnsi="Consolas" w:cs="Segoe UI" w:hint="default"/>
          <w:color w:val="363636"/>
          <w:shd w:val="clear" w:color="auto" w:fill="FFFFFF"/>
        </w:rPr>
        <w:t>小结</w:t>
      </w:r>
    </w:p>
    <w:p w:rsidR="00A27456" w:rsidRDefault="0039200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上面三种方法，第一种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“HTML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的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on-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属性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”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，违反了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HTML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与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代码相分离的原则，将两者写在一起，不利于代码分工，因此不推荐使用。</w:t>
      </w:r>
    </w:p>
    <w:p w:rsidR="00A27456" w:rsidRDefault="0039200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第二种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“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元素节点的事件属性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”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的缺点在于，</w:t>
      </w:r>
      <w:r w:rsidRPr="0039200E">
        <w:rPr>
          <w:rFonts w:ascii="Consolas" w:eastAsia="Segoe UI" w:hAnsi="Consolas" w:cs="Segoe UI"/>
          <w:b/>
          <w:color w:val="4A4A4A"/>
          <w:sz w:val="20"/>
          <w:szCs w:val="20"/>
          <w:shd w:val="clear" w:color="auto" w:fill="FFFFFF"/>
        </w:rPr>
        <w:t>同一个事件只能定义一个监听函数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，也就是说，如果定义两次</w:t>
      </w: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onclick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属性，后一次定义会覆盖前一次。因此，也不推荐使用。</w:t>
      </w:r>
    </w:p>
    <w:p w:rsidR="00A27456" w:rsidRDefault="0039200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lastRenderedPageBreak/>
        <w:t>第三种</w:t>
      </w: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EventTarget.addEventListener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是推荐的指定监听函数的方法。它有如下优点：</w:t>
      </w:r>
    </w:p>
    <w:p w:rsidR="00A27456" w:rsidRDefault="0039200E">
      <w:pPr>
        <w:widowControl/>
        <w:numPr>
          <w:ilvl w:val="0"/>
          <w:numId w:val="3"/>
        </w:numPr>
        <w:ind w:left="420"/>
        <w:rPr>
          <w:rFonts w:ascii="Consolas" w:hAnsi="Consolas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同一个事件可以添加多个监听函数。</w:t>
      </w:r>
    </w:p>
    <w:p w:rsidR="00A27456" w:rsidRDefault="0039200E">
      <w:pPr>
        <w:widowControl/>
        <w:numPr>
          <w:ilvl w:val="0"/>
          <w:numId w:val="3"/>
        </w:numPr>
        <w:spacing w:before="53"/>
        <w:ind w:left="420"/>
        <w:rPr>
          <w:rFonts w:ascii="Consolas" w:hAnsi="Consolas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能够指定在哪个阶段（捕获阶段还是冒泡阶段）触发监听函数。</w:t>
      </w:r>
    </w:p>
    <w:p w:rsidR="00A27456" w:rsidRDefault="0039200E">
      <w:pPr>
        <w:widowControl/>
        <w:numPr>
          <w:ilvl w:val="0"/>
          <w:numId w:val="3"/>
        </w:numPr>
        <w:spacing w:before="53"/>
        <w:ind w:left="420"/>
        <w:rPr>
          <w:rFonts w:ascii="Consolas" w:hAnsi="Consolas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除了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DOM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节点，其他对象（比如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window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、</w:t>
      </w: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XMLHttpRequest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等）也有这个接口，它等于是整个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统一的监听函数接口。</w:t>
      </w:r>
    </w:p>
    <w:p w:rsidR="00A27456" w:rsidRDefault="0039200E">
      <w:pPr>
        <w:pStyle w:val="2"/>
        <w:widowControl/>
        <w:shd w:val="clear" w:color="auto" w:fill="FFFFFF"/>
        <w:spacing w:before="240" w:beforeAutospacing="0" w:after="120" w:afterAutospacing="0" w:line="11" w:lineRule="atLeast"/>
        <w:rPr>
          <w:rFonts w:ascii="Consolas" w:eastAsia="Segoe UI" w:hAnsi="Consolas" w:cs="Segoe UI" w:hint="default"/>
          <w:color w:val="363636"/>
        </w:rPr>
      </w:pPr>
      <w:r>
        <w:rPr>
          <w:rFonts w:ascii="Consolas" w:eastAsia="Segoe UI" w:hAnsi="Consolas" w:cs="Segoe UI" w:hint="default"/>
          <w:color w:val="363636"/>
          <w:shd w:val="clear" w:color="auto" w:fill="FFFFFF"/>
        </w:rPr>
        <w:t xml:space="preserve">this </w:t>
      </w:r>
      <w:r>
        <w:rPr>
          <w:rFonts w:ascii="Consolas" w:eastAsia="Segoe UI" w:hAnsi="Consolas" w:cs="Segoe UI" w:hint="default"/>
          <w:color w:val="363636"/>
          <w:shd w:val="clear" w:color="auto" w:fill="FFFFFF"/>
        </w:rPr>
        <w:t>的指向</w:t>
      </w:r>
    </w:p>
    <w:p w:rsidR="00A27456" w:rsidRDefault="0039200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监听函数内部的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this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指向触发事件的那个元素节点。</w:t>
      </w:r>
    </w:p>
    <w:p w:rsidR="00A27456" w:rsidRDefault="0039200E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r>
        <w:rPr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&lt;</w:t>
      </w:r>
      <w:r>
        <w:rPr>
          <w:rFonts w:ascii="Consolas" w:eastAsia="Consolas" w:hAnsi="Consolas" w:cs="Consolas" w:hint="default"/>
          <w:color w:val="F92672"/>
          <w:sz w:val="21"/>
          <w:szCs w:val="21"/>
          <w:shd w:val="clear" w:color="auto" w:fill="23241F"/>
        </w:rPr>
        <w:t>button</w:t>
      </w:r>
      <w:r>
        <w:rPr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</w:t>
      </w:r>
      <w:r>
        <w:rPr>
          <w:rFonts w:ascii="Consolas" w:eastAsia="Consolas" w:hAnsi="Consolas" w:cs="Consolas" w:hint="default"/>
          <w:color w:val="F92672"/>
          <w:sz w:val="21"/>
          <w:szCs w:val="21"/>
          <w:shd w:val="clear" w:color="auto" w:fill="23241F"/>
        </w:rPr>
        <w:t>id</w:t>
      </w:r>
      <w:r>
        <w:rPr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=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"</w:t>
      </w: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btn</w:t>
      </w:r>
      <w:proofErr w:type="spellEnd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"</w:t>
      </w:r>
      <w:r>
        <w:rPr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F92672"/>
          <w:sz w:val="21"/>
          <w:szCs w:val="21"/>
          <w:shd w:val="clear" w:color="auto" w:fill="23241F"/>
        </w:rPr>
        <w:t>onclick</w:t>
      </w:r>
      <w:proofErr w:type="spellEnd"/>
      <w:r>
        <w:rPr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=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"</w:t>
      </w: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console.log</w:t>
      </w:r>
      <w:proofErr w:type="spellEnd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(</w:t>
      </w: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this.id</w:t>
      </w:r>
      <w:proofErr w:type="spellEnd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)"</w:t>
      </w:r>
      <w:r>
        <w:rPr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&gt;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点击</w:t>
      </w:r>
      <w:r>
        <w:rPr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&lt;/</w:t>
      </w:r>
      <w:r>
        <w:rPr>
          <w:rFonts w:ascii="Consolas" w:eastAsia="Consolas" w:hAnsi="Consolas" w:cs="Consolas" w:hint="default"/>
          <w:color w:val="F92672"/>
          <w:sz w:val="21"/>
          <w:szCs w:val="21"/>
          <w:shd w:val="clear" w:color="auto" w:fill="23241F"/>
        </w:rPr>
        <w:t>button</w:t>
      </w:r>
      <w:r>
        <w:rPr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&gt;</w:t>
      </w:r>
    </w:p>
    <w:p w:rsidR="00A27456" w:rsidRDefault="0039200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执行上面代码，点击后会输出</w:t>
      </w: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btn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。</w:t>
      </w:r>
    </w:p>
    <w:p w:rsidR="00A27456" w:rsidRDefault="0039200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其他两种监听函数的写法，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this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的指向也是如此。</w:t>
      </w:r>
    </w:p>
    <w:p w:rsidR="00A27456" w:rsidRDefault="0039200E">
      <w:pPr>
        <w:pStyle w:val="2"/>
        <w:widowControl/>
        <w:shd w:val="clear" w:color="auto" w:fill="FFFFFF"/>
        <w:spacing w:before="240" w:beforeAutospacing="0" w:after="120" w:afterAutospacing="0" w:line="11" w:lineRule="atLeast"/>
        <w:rPr>
          <w:rFonts w:ascii="Consolas" w:eastAsia="Segoe UI" w:hAnsi="Consolas" w:cs="Segoe UI" w:hint="default"/>
          <w:color w:val="363636"/>
          <w:shd w:val="clear" w:color="auto" w:fill="FFFFFF"/>
        </w:rPr>
      </w:pPr>
      <w:r>
        <w:rPr>
          <w:rFonts w:ascii="Consolas" w:eastAsia="Segoe UI" w:hAnsi="Consolas" w:cs="Segoe UI" w:hint="default"/>
          <w:color w:val="363636"/>
          <w:shd w:val="clear" w:color="auto" w:fill="FFFFFF"/>
        </w:rPr>
        <w:t>事件的传播</w:t>
      </w:r>
    </w:p>
    <w:p w:rsidR="00A27456" w:rsidRDefault="0039200E">
      <w:pPr>
        <w:rPr>
          <w:rFonts w:ascii="Consolas" w:eastAsia="Segoe UI" w:hAnsi="Consolas" w:cs="Segoe UI"/>
          <w:color w:val="4A4A4A"/>
          <w:kern w:val="0"/>
          <w:sz w:val="20"/>
          <w:szCs w:val="20"/>
          <w:shd w:val="clear" w:color="auto" w:fill="FFFFFF"/>
          <w:lang/>
        </w:rPr>
      </w:pPr>
      <w:r>
        <w:rPr>
          <w:rFonts w:ascii="Consolas" w:eastAsia="Segoe UI" w:hAnsi="Consolas" w:cs="Segoe UI"/>
          <w:color w:val="4A4A4A"/>
          <w:kern w:val="0"/>
          <w:sz w:val="20"/>
          <w:szCs w:val="20"/>
          <w:shd w:val="clear" w:color="auto" w:fill="FFFFFF"/>
          <w:lang/>
        </w:rPr>
        <w:t>事件流描述的是从页面中接收事件的顺序。但有意思的是，</w:t>
      </w:r>
      <w:r>
        <w:rPr>
          <w:rFonts w:ascii="Consolas" w:eastAsia="Segoe UI" w:hAnsi="Consolas" w:cs="Segoe UI"/>
          <w:color w:val="4A4A4A"/>
          <w:kern w:val="0"/>
          <w:sz w:val="20"/>
          <w:szCs w:val="20"/>
          <w:shd w:val="clear" w:color="auto" w:fill="FFFFFF"/>
          <w:lang/>
        </w:rPr>
        <w:t xml:space="preserve"> IE </w:t>
      </w:r>
      <w:r>
        <w:rPr>
          <w:rFonts w:ascii="Consolas" w:eastAsia="Segoe UI" w:hAnsi="Consolas" w:cs="Segoe UI"/>
          <w:color w:val="4A4A4A"/>
          <w:kern w:val="0"/>
          <w:sz w:val="20"/>
          <w:szCs w:val="20"/>
          <w:shd w:val="clear" w:color="auto" w:fill="FFFFFF"/>
          <w:lang/>
        </w:rPr>
        <w:t>和</w:t>
      </w:r>
      <w:r>
        <w:rPr>
          <w:rFonts w:ascii="Consolas" w:eastAsia="Segoe UI" w:hAnsi="Consolas" w:cs="Segoe UI"/>
          <w:color w:val="4A4A4A"/>
          <w:kern w:val="0"/>
          <w:sz w:val="20"/>
          <w:szCs w:val="20"/>
          <w:shd w:val="clear" w:color="auto" w:fill="FFFFFF"/>
          <w:lang/>
        </w:rPr>
        <w:t xml:space="preserve"> Netscape </w:t>
      </w:r>
      <w:r>
        <w:rPr>
          <w:rFonts w:ascii="Consolas" w:eastAsia="Segoe UI" w:hAnsi="Consolas" w:cs="Segoe UI"/>
          <w:color w:val="4A4A4A"/>
          <w:kern w:val="0"/>
          <w:sz w:val="20"/>
          <w:szCs w:val="20"/>
          <w:shd w:val="clear" w:color="auto" w:fill="FFFFFF"/>
          <w:lang/>
        </w:rPr>
        <w:t>开发团队居然提出了差不多是完全相反的事件流的概念。</w:t>
      </w:r>
      <w:r>
        <w:rPr>
          <w:rFonts w:ascii="Consolas" w:eastAsia="Segoe UI" w:hAnsi="Consolas" w:cs="Segoe UI"/>
          <w:color w:val="4A4A4A"/>
          <w:kern w:val="0"/>
          <w:sz w:val="20"/>
          <w:szCs w:val="20"/>
          <w:shd w:val="clear" w:color="auto" w:fill="FFFFFF"/>
          <w:lang/>
        </w:rPr>
        <w:t xml:space="preserve"> IE </w:t>
      </w:r>
      <w:r>
        <w:rPr>
          <w:rFonts w:ascii="Consolas" w:eastAsia="Segoe UI" w:hAnsi="Consolas" w:cs="Segoe UI"/>
          <w:color w:val="4A4A4A"/>
          <w:kern w:val="0"/>
          <w:sz w:val="20"/>
          <w:szCs w:val="20"/>
          <w:shd w:val="clear" w:color="auto" w:fill="FFFFFF"/>
          <w:lang/>
        </w:rPr>
        <w:t>的事件流是事件冒泡流，而</w:t>
      </w:r>
      <w:r>
        <w:rPr>
          <w:rFonts w:ascii="Consolas" w:eastAsia="Segoe UI" w:hAnsi="Consolas" w:cs="Segoe UI"/>
          <w:color w:val="4A4A4A"/>
          <w:kern w:val="0"/>
          <w:sz w:val="20"/>
          <w:szCs w:val="20"/>
          <w:shd w:val="clear" w:color="auto" w:fill="FFFFFF"/>
          <w:lang/>
        </w:rPr>
        <w:t xml:space="preserve"> Netscape Communicator </w:t>
      </w:r>
      <w:r>
        <w:rPr>
          <w:rFonts w:ascii="Consolas" w:eastAsia="Segoe UI" w:hAnsi="Consolas" w:cs="Segoe UI"/>
          <w:color w:val="4A4A4A"/>
          <w:kern w:val="0"/>
          <w:sz w:val="20"/>
          <w:szCs w:val="20"/>
          <w:shd w:val="clear" w:color="auto" w:fill="FFFFFF"/>
          <w:lang/>
        </w:rPr>
        <w:t>的事件流是事件捕获流</w:t>
      </w:r>
      <w:r>
        <w:rPr>
          <w:rFonts w:ascii="Consolas" w:eastAsia="Segoe UI" w:hAnsi="Consolas" w:cs="Segoe UI"/>
          <w:color w:val="4A4A4A"/>
          <w:kern w:val="0"/>
          <w:sz w:val="20"/>
          <w:szCs w:val="20"/>
          <w:shd w:val="clear" w:color="auto" w:fill="FFFFFF"/>
          <w:lang/>
        </w:rPr>
        <w:t xml:space="preserve"> </w:t>
      </w:r>
      <w:r>
        <w:rPr>
          <w:rFonts w:ascii="Consolas" w:eastAsia="Segoe UI" w:hAnsi="Consolas" w:cs="Segoe UI" w:hint="eastAsia"/>
          <w:color w:val="4A4A4A"/>
          <w:kern w:val="0"/>
          <w:sz w:val="20"/>
          <w:szCs w:val="20"/>
          <w:shd w:val="clear" w:color="auto" w:fill="FFFFFF"/>
          <w:lang/>
        </w:rPr>
        <w:t>。</w:t>
      </w:r>
    </w:p>
    <w:p w:rsidR="00A27456" w:rsidRDefault="0039200E">
      <w:pPr>
        <w:rPr>
          <w:rFonts w:ascii="Consolas" w:eastAsia="Segoe UI" w:hAnsi="Consolas" w:cs="Segoe UI"/>
          <w:color w:val="4A4A4A"/>
          <w:kern w:val="0"/>
          <w:sz w:val="20"/>
          <w:szCs w:val="20"/>
          <w:shd w:val="clear" w:color="auto" w:fill="FFFFFF"/>
          <w:lang/>
        </w:rPr>
      </w:pPr>
      <w:r>
        <w:rPr>
          <w:rFonts w:ascii="Consolas" w:eastAsia="Segoe UI" w:hAnsi="Consolas" w:cs="Segoe UI"/>
          <w:color w:val="4A4A4A"/>
          <w:kern w:val="0"/>
          <w:sz w:val="20"/>
          <w:szCs w:val="20"/>
          <w:shd w:val="clear" w:color="auto" w:fill="FFFFFF"/>
          <w:lang/>
        </w:rPr>
        <w:t xml:space="preserve">IE </w:t>
      </w:r>
      <w:r>
        <w:rPr>
          <w:rFonts w:ascii="Consolas" w:eastAsia="Segoe UI" w:hAnsi="Consolas" w:cs="Segoe UI"/>
          <w:color w:val="4A4A4A"/>
          <w:kern w:val="0"/>
          <w:sz w:val="20"/>
          <w:szCs w:val="20"/>
          <w:shd w:val="clear" w:color="auto" w:fill="FFFFFF"/>
          <w:lang/>
        </w:rPr>
        <w:t>的事件流叫做事件冒泡（</w:t>
      </w:r>
      <w:r>
        <w:rPr>
          <w:rFonts w:ascii="Consolas" w:eastAsia="Segoe UI" w:hAnsi="Consolas" w:cs="Segoe UI"/>
          <w:color w:val="4A4A4A"/>
          <w:kern w:val="0"/>
          <w:sz w:val="20"/>
          <w:szCs w:val="20"/>
          <w:shd w:val="clear" w:color="auto" w:fill="FFFFFF"/>
          <w:lang/>
        </w:rPr>
        <w:t>event bubbling</w:t>
      </w:r>
      <w:r>
        <w:rPr>
          <w:rFonts w:ascii="Consolas" w:eastAsia="Segoe UI" w:hAnsi="Consolas" w:cs="Segoe UI"/>
          <w:color w:val="4A4A4A"/>
          <w:kern w:val="0"/>
          <w:sz w:val="20"/>
          <w:szCs w:val="20"/>
          <w:shd w:val="clear" w:color="auto" w:fill="FFFFFF"/>
          <w:lang/>
        </w:rPr>
        <w:t>），即事件开始时由最具体的元素（文档中嵌套层次最深的那个节点）接收，然后逐级向上传播到较为不具体的节点（文档）</w:t>
      </w:r>
      <w:r>
        <w:rPr>
          <w:rFonts w:ascii="Consolas" w:eastAsia="Segoe UI" w:hAnsi="Consolas" w:cs="Segoe UI"/>
          <w:color w:val="4A4A4A"/>
          <w:kern w:val="0"/>
          <w:sz w:val="20"/>
          <w:szCs w:val="20"/>
          <w:shd w:val="clear" w:color="auto" w:fill="FFFFFF"/>
          <w:lang/>
        </w:rPr>
        <w:t xml:space="preserve"> </w:t>
      </w:r>
    </w:p>
    <w:p w:rsidR="00A27456" w:rsidRDefault="00A27456">
      <w:pPr>
        <w:rPr>
          <w:rFonts w:ascii="宋体" w:eastAsia="宋体" w:hAnsi="宋体" w:cs="宋体"/>
          <w:sz w:val="24"/>
        </w:rPr>
      </w:pPr>
    </w:p>
    <w:p w:rsidR="00A27456" w:rsidRDefault="0039200E">
      <w:r>
        <w:rPr>
          <w:noProof/>
        </w:rPr>
        <w:drawing>
          <wp:inline distT="0" distB="0" distL="114300" distR="114300">
            <wp:extent cx="2067560" cy="1579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27456" w:rsidRDefault="0039200E">
      <w:pPr>
        <w:rPr>
          <w:rFonts w:ascii="宋体" w:eastAsia="宋体" w:hAnsi="宋体" w:cs="宋体"/>
          <w:sz w:val="24"/>
        </w:rPr>
      </w:pPr>
      <w:r>
        <w:rPr>
          <w:rFonts w:ascii="FZSSJW--GB1-0" w:eastAsia="FZSSJW--GB1-0" w:hAnsi="FZSSJW--GB1-0" w:cs="FZSSJW--GB1-0"/>
          <w:color w:val="000000"/>
          <w:sz w:val="20"/>
          <w:szCs w:val="20"/>
        </w:rPr>
        <w:t>所有现代浏览器都支持事件冒泡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。</w:t>
      </w:r>
    </w:p>
    <w:p w:rsidR="00A27456" w:rsidRDefault="00A27456">
      <w:pPr>
        <w:rPr>
          <w:rFonts w:ascii="宋体" w:eastAsia="宋体" w:hAnsi="宋体" w:cs="宋体"/>
          <w:sz w:val="24"/>
        </w:rPr>
      </w:pPr>
    </w:p>
    <w:p w:rsidR="00A27456" w:rsidRDefault="0039200E">
      <w:pPr>
        <w:rPr>
          <w:rFonts w:ascii="Consolas" w:eastAsia="Segoe UI" w:hAnsi="Consolas" w:cs="Segoe UI"/>
          <w:color w:val="4A4A4A"/>
          <w:kern w:val="0"/>
          <w:sz w:val="20"/>
          <w:szCs w:val="20"/>
          <w:shd w:val="clear" w:color="auto" w:fill="FFFFFF"/>
          <w:lang/>
        </w:rPr>
      </w:pPr>
      <w:r>
        <w:rPr>
          <w:rFonts w:ascii="Consolas" w:eastAsia="Segoe UI" w:hAnsi="Consolas" w:cs="Segoe UI"/>
          <w:color w:val="4A4A4A"/>
          <w:kern w:val="0"/>
          <w:sz w:val="20"/>
          <w:szCs w:val="20"/>
          <w:shd w:val="clear" w:color="auto" w:fill="FFFFFF"/>
          <w:lang/>
        </w:rPr>
        <w:t xml:space="preserve">Netscape Communicator </w:t>
      </w:r>
      <w:r>
        <w:rPr>
          <w:rFonts w:ascii="Consolas" w:eastAsia="Segoe UI" w:hAnsi="Consolas" w:cs="Segoe UI"/>
          <w:color w:val="4A4A4A"/>
          <w:kern w:val="0"/>
          <w:sz w:val="20"/>
          <w:szCs w:val="20"/>
          <w:shd w:val="clear" w:color="auto" w:fill="FFFFFF"/>
          <w:lang/>
        </w:rPr>
        <w:t>团队提出的另一种事件流叫做事件捕获（</w:t>
      </w:r>
      <w:r>
        <w:rPr>
          <w:rFonts w:ascii="Consolas" w:eastAsia="Segoe UI" w:hAnsi="Consolas" w:cs="Segoe UI"/>
          <w:color w:val="4A4A4A"/>
          <w:kern w:val="0"/>
          <w:sz w:val="20"/>
          <w:szCs w:val="20"/>
          <w:shd w:val="clear" w:color="auto" w:fill="FFFFFF"/>
          <w:lang/>
        </w:rPr>
        <w:t>event capturing</w:t>
      </w:r>
      <w:r>
        <w:rPr>
          <w:rFonts w:ascii="Consolas" w:eastAsia="Segoe UI" w:hAnsi="Consolas" w:cs="Segoe UI"/>
          <w:color w:val="4A4A4A"/>
          <w:kern w:val="0"/>
          <w:sz w:val="20"/>
          <w:szCs w:val="20"/>
          <w:shd w:val="clear" w:color="auto" w:fill="FFFFFF"/>
          <w:lang/>
        </w:rPr>
        <w:t>）。事件捕获的思想是不太具体的节点应该更早接收到事件，而最具体的节点应该最后接收到事件。</w:t>
      </w:r>
      <w:r>
        <w:rPr>
          <w:rFonts w:ascii="Consolas" w:eastAsia="Segoe UI" w:hAnsi="Consolas" w:cs="Segoe UI"/>
          <w:color w:val="4A4A4A"/>
          <w:kern w:val="0"/>
          <w:sz w:val="20"/>
          <w:szCs w:val="20"/>
          <w:shd w:val="clear" w:color="auto" w:fill="FFFFFF"/>
          <w:lang/>
        </w:rPr>
        <w:t xml:space="preserve"> </w:t>
      </w:r>
    </w:p>
    <w:p w:rsidR="00A27456" w:rsidRDefault="0039200E">
      <w:r>
        <w:rPr>
          <w:noProof/>
        </w:rPr>
        <w:lastRenderedPageBreak/>
        <w:drawing>
          <wp:inline distT="0" distB="0" distL="114300" distR="114300">
            <wp:extent cx="1934845" cy="1607185"/>
            <wp:effectExtent l="0" t="0" r="825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845" cy="160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27456" w:rsidRDefault="0039200E">
      <w:pPr>
        <w:widowControl/>
        <w:ind w:left="60"/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IE9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、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Safari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、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Chrome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、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Opera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和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Firefox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目前也都支持这种事件流模型。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</w:t>
      </w:r>
    </w:p>
    <w:p w:rsidR="00A27456" w:rsidRDefault="0039200E">
      <w:pPr>
        <w:rPr>
          <w:rFonts w:ascii="宋体" w:eastAsia="宋体" w:hAnsi="宋体" w:cs="宋体"/>
          <w:sz w:val="24"/>
        </w:rPr>
      </w:pPr>
      <w:r>
        <w:rPr>
          <w:rFonts w:ascii="FZSSJW--GB1-0" w:eastAsia="FZSSJW--GB1-0" w:hAnsi="FZSSJW--GB1-0" w:cs="FZSSJW--GB1-0"/>
          <w:color w:val="000000"/>
          <w:sz w:val="20"/>
          <w:szCs w:val="20"/>
        </w:rPr>
        <w:t>由于老版本的浏览器不支持，因此很少有人使用事件捕获。建议放心地使用事件冒泡，</w:t>
      </w:r>
      <w:r>
        <w:rPr>
          <w:rFonts w:ascii="FZSSJW--GB1-0" w:eastAsia="FZSSJW--GB1-0" w:hAnsi="FZSSJW--GB1-0" w:cs="FZSSJW--GB1-0"/>
          <w:color w:val="000000"/>
          <w:sz w:val="20"/>
          <w:szCs w:val="20"/>
        </w:rPr>
        <w:br/>
      </w:r>
      <w:r>
        <w:rPr>
          <w:rFonts w:ascii="FZSSJW--GB1-0" w:eastAsia="FZSSJW--GB1-0" w:hAnsi="FZSSJW--GB1-0" w:cs="FZSSJW--GB1-0"/>
          <w:color w:val="000000"/>
          <w:sz w:val="20"/>
          <w:szCs w:val="20"/>
        </w:rPr>
        <w:t>在有特殊需要时再使用事件捕获。</w:t>
      </w:r>
      <w:r>
        <w:rPr>
          <w:rFonts w:ascii="宋体" w:eastAsia="宋体" w:hAnsi="宋体" w:cs="宋体"/>
          <w:sz w:val="24"/>
        </w:rPr>
        <w:t xml:space="preserve"> </w:t>
      </w:r>
    </w:p>
    <w:p w:rsidR="00A27456" w:rsidRDefault="00A27456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</w:p>
    <w:p w:rsidR="00A27456" w:rsidRDefault="0039200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如果希望事件到某个节点为止，不再传播，可以使用事件对象的</w:t>
      </w: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stopPropagation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方法。</w:t>
      </w:r>
    </w:p>
    <w:p w:rsidR="00A27456" w:rsidRDefault="0039200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 xml:space="preserve">// 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事件传播到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 xml:space="preserve"> p 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元素后，就不再向下传播了</w:t>
      </w:r>
    </w:p>
    <w:p w:rsidR="00A27456" w:rsidRDefault="0039200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p.addEventListener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'click'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, </w:t>
      </w:r>
      <w:r>
        <w:rPr>
          <w:rFonts w:ascii="Consolas" w:eastAsia="Consolas" w:hAnsi="Consolas" w:cs="Consolas" w:hint="default"/>
          <w:color w:val="F92672"/>
          <w:sz w:val="21"/>
          <w:szCs w:val="21"/>
          <w:shd w:val="clear" w:color="auto" w:fill="23241F"/>
        </w:rPr>
        <w:t>function</w:t>
      </w:r>
      <w:r>
        <w:rPr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(event) 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{</w:t>
      </w:r>
    </w:p>
    <w:p w:rsidR="00A27456" w:rsidRDefault="0039200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 </w:t>
      </w:r>
      <w:proofErr w:type="spellStart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event.stopPropagation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();</w:t>
      </w:r>
    </w:p>
    <w:p w:rsidR="00A27456" w:rsidRDefault="0039200E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});</w:t>
      </w:r>
    </w:p>
    <w:p w:rsidR="00A27456" w:rsidRDefault="0039200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上面代码中，</w:t>
      </w: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stopPropagation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阻止了事件的传播。</w:t>
      </w:r>
    </w:p>
    <w:p w:rsidR="00A27456" w:rsidRDefault="0039200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但是，</w:t>
      </w: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stopPropagation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方法只会阻止事件的传播，不会阻止该事件触发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&lt;p&gt;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节点的其他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click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事件的监听函数。也就是说，不是彻底取消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click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事件。</w:t>
      </w:r>
    </w:p>
    <w:p w:rsidR="00A27456" w:rsidRDefault="00A27456">
      <w:pPr>
        <w:widowControl/>
        <w:spacing w:before="53"/>
        <w:ind w:left="60"/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</w:pPr>
    </w:p>
    <w:p w:rsidR="00A27456" w:rsidRDefault="0039200E">
      <w:pPr>
        <w:pStyle w:val="1"/>
        <w:rPr>
          <w:rFonts w:ascii="Consolas" w:hAnsi="Consolas" w:hint="default"/>
        </w:rPr>
      </w:pPr>
      <w:r>
        <w:rPr>
          <w:rFonts w:ascii="Consolas" w:hAnsi="Consolas"/>
        </w:rPr>
        <w:t>Event</w:t>
      </w:r>
      <w:r>
        <w:rPr>
          <w:rFonts w:ascii="Consolas" w:hAnsi="Consolas"/>
        </w:rPr>
        <w:t>对象</w:t>
      </w:r>
    </w:p>
    <w:p w:rsidR="00A27456" w:rsidRDefault="0039200E">
      <w:pPr>
        <w:pStyle w:val="2"/>
        <w:widowControl/>
        <w:shd w:val="clear" w:color="auto" w:fill="FFFFFF"/>
        <w:spacing w:before="240" w:beforeAutospacing="0" w:after="120" w:afterAutospacing="0" w:line="11" w:lineRule="atLeast"/>
        <w:rPr>
          <w:rFonts w:ascii="Consolas" w:eastAsia="Segoe UI" w:hAnsi="Consolas" w:cs="Segoe UI" w:hint="default"/>
          <w:color w:val="363636"/>
        </w:rPr>
      </w:pPr>
      <w:r>
        <w:rPr>
          <w:rFonts w:ascii="Consolas" w:eastAsia="Segoe UI" w:hAnsi="Consolas" w:cs="Segoe UI" w:hint="default"/>
          <w:color w:val="363636"/>
          <w:shd w:val="clear" w:color="auto" w:fill="FFFFFF"/>
        </w:rPr>
        <w:t>概述</w:t>
      </w:r>
    </w:p>
    <w:p w:rsidR="00A27456" w:rsidRDefault="0039200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事件发生以后，会产生一个事件对象，作为参数传给监听函数。浏览器原生提供一个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Event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对象，所有的事件都是这个对象的实例。</w:t>
      </w:r>
    </w:p>
    <w:p w:rsidR="00A27456" w:rsidRDefault="0039200E">
      <w:pPr>
        <w:pStyle w:val="2"/>
        <w:widowControl/>
        <w:shd w:val="clear" w:color="auto" w:fill="FFFFFF"/>
        <w:spacing w:before="240" w:beforeAutospacing="0" w:after="120" w:afterAutospacing="0" w:line="11" w:lineRule="atLeast"/>
        <w:rPr>
          <w:rFonts w:ascii="Consolas" w:eastAsia="Segoe UI" w:hAnsi="Consolas" w:cs="Segoe UI" w:hint="default"/>
          <w:color w:val="363636"/>
        </w:rPr>
      </w:pPr>
      <w:r>
        <w:rPr>
          <w:rFonts w:ascii="Consolas" w:eastAsia="Segoe UI" w:hAnsi="Consolas" w:cs="Segoe UI" w:hint="default"/>
          <w:color w:val="363636"/>
          <w:shd w:val="clear" w:color="auto" w:fill="FFFFFF"/>
        </w:rPr>
        <w:t>实例属性</w:t>
      </w:r>
    </w:p>
    <w:p w:rsidR="00A27456" w:rsidRDefault="0039200E">
      <w:pPr>
        <w:pStyle w:val="3"/>
        <w:widowControl/>
        <w:shd w:val="clear" w:color="auto" w:fill="FFFFFF"/>
        <w:spacing w:before="280" w:beforeAutospacing="0" w:after="140" w:afterAutospacing="0" w:line="11" w:lineRule="atLeast"/>
        <w:rPr>
          <w:rFonts w:ascii="Consolas" w:eastAsia="Segoe UI" w:hAnsi="Consolas" w:cs="Segoe UI" w:hint="default"/>
          <w:color w:val="363636"/>
        </w:rPr>
      </w:pPr>
      <w:proofErr w:type="spellStart"/>
      <w:r>
        <w:rPr>
          <w:rFonts w:ascii="Consolas" w:eastAsia="Segoe UI" w:hAnsi="Consolas" w:cs="Segoe UI" w:hint="default"/>
          <w:color w:val="363636"/>
          <w:shd w:val="clear" w:color="auto" w:fill="FFFFFF"/>
        </w:rPr>
        <w:t>Event.bubbles</w:t>
      </w:r>
      <w:proofErr w:type="spellEnd"/>
    </w:p>
    <w:p w:rsidR="00A27456" w:rsidRDefault="0039200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</w:pP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Event.bubbles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属性返回一个布尔值，表示当前事件是否会冒泡。该属性为只读属性，一般用来了解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Event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实例是否可以冒泡。</w:t>
      </w:r>
    </w:p>
    <w:p w:rsidR="00A27456" w:rsidRDefault="0039200E">
      <w:pPr>
        <w:pStyle w:val="3"/>
        <w:widowControl/>
        <w:shd w:val="clear" w:color="auto" w:fill="FFFFFF"/>
        <w:spacing w:before="280" w:beforeAutospacing="0" w:after="140" w:afterAutospacing="0" w:line="11" w:lineRule="atLeast"/>
        <w:rPr>
          <w:rFonts w:ascii="Consolas" w:hAnsi="Consolas" w:cs="Segoe UI" w:hint="default"/>
          <w:color w:val="363636"/>
          <w:shd w:val="clear" w:color="auto" w:fill="FFFFFF"/>
        </w:rPr>
      </w:pPr>
      <w:proofErr w:type="spellStart"/>
      <w:r>
        <w:rPr>
          <w:rFonts w:ascii="Consolas" w:eastAsia="Segoe UI" w:hAnsi="Consolas" w:cs="Segoe UI" w:hint="default"/>
          <w:color w:val="363636"/>
          <w:shd w:val="clear" w:color="auto" w:fill="FFFFFF"/>
        </w:rPr>
        <w:lastRenderedPageBreak/>
        <w:t>Event.cancelBubbl</w:t>
      </w:r>
      <w:r>
        <w:rPr>
          <w:rFonts w:ascii="Consolas" w:hAnsi="Consolas" w:cs="Segoe UI"/>
          <w:color w:val="363636"/>
          <w:shd w:val="clear" w:color="auto" w:fill="FFFFFF"/>
        </w:rPr>
        <w:t>e</w:t>
      </w:r>
      <w:proofErr w:type="spellEnd"/>
    </w:p>
    <w:p w:rsidR="00A27456" w:rsidRDefault="0039200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Event.cancelBubble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属性是一个布尔值，如果设为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true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，相当于执行</w:t>
      </w: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Event.stopPropagation</w:t>
      </w:r>
      <w:proofErr w:type="spellEnd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()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，可以阻止事件的传播。</w:t>
      </w:r>
    </w:p>
    <w:p w:rsidR="00A27456" w:rsidRDefault="0039200E">
      <w:pPr>
        <w:pStyle w:val="2"/>
        <w:widowControl/>
        <w:shd w:val="clear" w:color="auto" w:fill="FFFFFF"/>
        <w:spacing w:before="240" w:beforeAutospacing="0" w:after="120" w:afterAutospacing="0" w:line="11" w:lineRule="atLeast"/>
        <w:rPr>
          <w:rFonts w:ascii="Consolas" w:eastAsia="Segoe UI" w:hAnsi="Consolas" w:cs="Segoe UI" w:hint="default"/>
          <w:color w:val="363636"/>
        </w:rPr>
      </w:pPr>
      <w:r>
        <w:rPr>
          <w:rFonts w:ascii="Consolas" w:eastAsia="Segoe UI" w:hAnsi="Consolas" w:cs="Segoe UI" w:hint="default"/>
          <w:color w:val="363636"/>
          <w:shd w:val="clear" w:color="auto" w:fill="FFFFFF"/>
        </w:rPr>
        <w:t>实例方法</w:t>
      </w:r>
    </w:p>
    <w:p w:rsidR="00A27456" w:rsidRDefault="0039200E">
      <w:pPr>
        <w:pStyle w:val="3"/>
        <w:widowControl/>
        <w:shd w:val="clear" w:color="auto" w:fill="FFFFFF"/>
        <w:spacing w:before="280" w:beforeAutospacing="0" w:after="140" w:afterAutospacing="0" w:line="11" w:lineRule="atLeast"/>
        <w:rPr>
          <w:rFonts w:ascii="Consolas" w:eastAsia="Segoe UI" w:hAnsi="Consolas" w:cs="Segoe UI" w:hint="default"/>
          <w:color w:val="363636"/>
        </w:rPr>
      </w:pPr>
      <w:proofErr w:type="spellStart"/>
      <w:r>
        <w:rPr>
          <w:rFonts w:ascii="Consolas" w:eastAsia="Segoe UI" w:hAnsi="Consolas" w:cs="Segoe UI" w:hint="default"/>
          <w:color w:val="363636"/>
          <w:shd w:val="clear" w:color="auto" w:fill="FFFFFF"/>
        </w:rPr>
        <w:t>Event.preventDefault</w:t>
      </w:r>
      <w:proofErr w:type="spellEnd"/>
      <w:r>
        <w:rPr>
          <w:rFonts w:ascii="Consolas" w:eastAsia="Segoe UI" w:hAnsi="Consolas" w:cs="Segoe UI" w:hint="default"/>
          <w:color w:val="363636"/>
          <w:shd w:val="clear" w:color="auto" w:fill="FFFFFF"/>
        </w:rPr>
        <w:t>()</w:t>
      </w:r>
    </w:p>
    <w:p w:rsidR="00A27456" w:rsidRDefault="0039200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Event.preventDefault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方法取消浏览器对当前事件的默认行为。比如点击链接后，浏览器默认会跳转到另一个页面，使用这个方法以后，就不会跳转了。</w:t>
      </w:r>
      <w:r>
        <w:rPr>
          <w:rFonts w:ascii="宋体" w:eastAsia="宋体" w:hAnsi="宋体" w:cs="宋体"/>
        </w:rPr>
        <w:t xml:space="preserve">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注意，该方法只是取消事件对当前元素的默认影响，不会阻止事件的传播。</w:t>
      </w:r>
    </w:p>
    <w:p w:rsidR="00A27456" w:rsidRDefault="0039200E">
      <w:pPr>
        <w:pStyle w:val="HTML"/>
        <w:widowControl/>
        <w:shd w:val="clear" w:color="auto" w:fill="23241F"/>
        <w:spacing w:after="210"/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 xml:space="preserve">// HTML 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代码为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// &lt;input type="checkbox" id="my-checkbox" /&gt;</w:t>
      </w:r>
    </w:p>
    <w:p w:rsidR="00A27456" w:rsidRDefault="0039200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proofErr w:type="spellStart"/>
      <w:r>
        <w:rPr>
          <w:rFonts w:ascii="Consolas" w:eastAsia="Consolas" w:hAnsi="Consolas" w:cs="Consolas" w:hint="default"/>
          <w:color w:val="F92672"/>
          <w:sz w:val="21"/>
          <w:szCs w:val="21"/>
          <w:shd w:val="clear" w:color="auto" w:fill="23241F"/>
        </w:rPr>
        <w:t>var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cb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= </w:t>
      </w: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document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.getElementById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'my-checkbox'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);</w:t>
      </w:r>
    </w:p>
    <w:p w:rsidR="00A27456" w:rsidRDefault="0039200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cb.addEventListener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</w:t>
      </w:r>
    </w:p>
    <w:p w:rsidR="00A27456" w:rsidRDefault="0039200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 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'click'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,</w:t>
      </w:r>
    </w:p>
    <w:p w:rsidR="00A27456" w:rsidRDefault="0039200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 </w:t>
      </w:r>
      <w:r>
        <w:rPr>
          <w:rFonts w:ascii="Consolas" w:eastAsia="Consolas" w:hAnsi="Consolas" w:cs="Consolas" w:hint="default"/>
          <w:color w:val="F92672"/>
          <w:sz w:val="21"/>
          <w:szCs w:val="21"/>
          <w:shd w:val="clear" w:color="auto" w:fill="23241F"/>
        </w:rPr>
        <w:t>function</w:t>
      </w:r>
      <w:r>
        <w:rPr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(e)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{ </w:t>
      </w:r>
      <w:proofErr w:type="spellStart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e.preventDefault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(); },</w:t>
      </w:r>
    </w:p>
    <w:p w:rsidR="00A27456" w:rsidRDefault="0039200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 </w:t>
      </w:r>
      <w:r>
        <w:rPr>
          <w:rFonts w:ascii="Consolas" w:eastAsia="Consolas" w:hAnsi="Consolas" w:cs="Consolas" w:hint="default"/>
          <w:color w:val="AE81FF"/>
          <w:sz w:val="21"/>
          <w:szCs w:val="21"/>
          <w:shd w:val="clear" w:color="auto" w:fill="23241F"/>
        </w:rPr>
        <w:t>false</w:t>
      </w:r>
    </w:p>
    <w:p w:rsidR="00A27456" w:rsidRDefault="0039200E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);</w:t>
      </w:r>
    </w:p>
    <w:p w:rsidR="00A27456" w:rsidRDefault="00A27456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</w:p>
    <w:p w:rsidR="00A27456" w:rsidRDefault="0039200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利用这个方法，可以为文本输入框设置校验条件。如果用户的输入不符合条件，就无法将字符输入文本框。</w:t>
      </w:r>
    </w:p>
    <w:p w:rsidR="00A27456" w:rsidRDefault="0039200E">
      <w:pPr>
        <w:pStyle w:val="HTML"/>
        <w:widowControl/>
        <w:shd w:val="clear" w:color="auto" w:fill="23241F"/>
        <w:spacing w:after="210"/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 xml:space="preserve">// HTML 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代码为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// &lt;input type="text" id="my-input" /&gt;</w:t>
      </w:r>
    </w:p>
    <w:p w:rsidR="00A27456" w:rsidRDefault="0039200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bookmarkStart w:id="0" w:name="_GoBack"/>
      <w:bookmarkEnd w:id="0"/>
      <w:proofErr w:type="spellStart"/>
      <w:r>
        <w:rPr>
          <w:rFonts w:ascii="Consolas" w:eastAsia="Consolas" w:hAnsi="Consolas" w:cs="Consolas" w:hint="default"/>
          <w:color w:val="F92672"/>
          <w:sz w:val="21"/>
          <w:szCs w:val="21"/>
          <w:shd w:val="clear" w:color="auto" w:fill="23241F"/>
        </w:rPr>
        <w:t>var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input = </w:t>
      </w: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document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.getElementById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'my-input'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);</w:t>
      </w:r>
    </w:p>
    <w:p w:rsidR="00A27456" w:rsidRDefault="0039200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input.addEventListener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</w:t>
      </w: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keypress</w:t>
      </w:r>
      <w:proofErr w:type="spellEnd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, </w:t>
      </w:r>
      <w:proofErr w:type="spellStart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checkName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, </w:t>
      </w:r>
      <w:r>
        <w:rPr>
          <w:rFonts w:ascii="Consolas" w:eastAsia="Consolas" w:hAnsi="Consolas" w:cs="Consolas" w:hint="default"/>
          <w:color w:val="AE81FF"/>
          <w:sz w:val="21"/>
          <w:szCs w:val="21"/>
          <w:shd w:val="clear" w:color="auto" w:fill="23241F"/>
        </w:rPr>
        <w:t>false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);</w:t>
      </w:r>
    </w:p>
    <w:p w:rsidR="00A27456" w:rsidRDefault="0039200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 w:hint="default"/>
          <w:color w:val="F92672"/>
          <w:sz w:val="21"/>
          <w:szCs w:val="21"/>
          <w:shd w:val="clear" w:color="auto" w:fill="23241F"/>
        </w:rPr>
        <w:t>function</w:t>
      </w:r>
      <w:r>
        <w:rPr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A6E22E"/>
          <w:sz w:val="21"/>
          <w:szCs w:val="21"/>
          <w:shd w:val="clear" w:color="auto" w:fill="23241F"/>
        </w:rPr>
        <w:t>checkName</w:t>
      </w:r>
      <w:proofErr w:type="spellEnd"/>
      <w:r>
        <w:rPr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(e) 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{</w:t>
      </w:r>
    </w:p>
    <w:p w:rsidR="00A27456" w:rsidRDefault="0039200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 </w:t>
      </w:r>
      <w:r>
        <w:rPr>
          <w:rFonts w:ascii="Consolas" w:eastAsia="Consolas" w:hAnsi="Consolas" w:cs="Consolas" w:hint="default"/>
          <w:color w:val="F92672"/>
          <w:sz w:val="21"/>
          <w:szCs w:val="21"/>
          <w:shd w:val="clear" w:color="auto" w:fill="23241F"/>
        </w:rPr>
        <w:t>if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(</w:t>
      </w:r>
      <w:proofErr w:type="spellStart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e.charCode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&lt; </w:t>
      </w:r>
      <w:r>
        <w:rPr>
          <w:rFonts w:ascii="Consolas" w:eastAsia="Consolas" w:hAnsi="Consolas" w:cs="Consolas" w:hint="default"/>
          <w:color w:val="AE81FF"/>
          <w:sz w:val="21"/>
          <w:szCs w:val="21"/>
          <w:shd w:val="clear" w:color="auto" w:fill="23241F"/>
        </w:rPr>
        <w:t>97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|| </w:t>
      </w:r>
      <w:proofErr w:type="spellStart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e.charCode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&gt; </w:t>
      </w:r>
      <w:r>
        <w:rPr>
          <w:rFonts w:ascii="Consolas" w:eastAsia="Consolas" w:hAnsi="Consolas" w:cs="Consolas" w:hint="default"/>
          <w:color w:val="AE81FF"/>
          <w:sz w:val="21"/>
          <w:szCs w:val="21"/>
          <w:shd w:val="clear" w:color="auto" w:fill="23241F"/>
        </w:rPr>
        <w:t>122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) {</w:t>
      </w:r>
    </w:p>
    <w:p w:rsidR="00A27456" w:rsidRDefault="0039200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   </w:t>
      </w:r>
      <w:proofErr w:type="spellStart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e.preventDefault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();</w:t>
      </w:r>
    </w:p>
    <w:p w:rsidR="00A27456" w:rsidRDefault="0039200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 }</w:t>
      </w:r>
    </w:p>
    <w:p w:rsidR="00A27456" w:rsidRDefault="0039200E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}</w:t>
      </w:r>
    </w:p>
    <w:p w:rsidR="00A27456" w:rsidRDefault="0039200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lastRenderedPageBreak/>
        <w:t>上面代码为文本框的</w:t>
      </w: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keypress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事件设定监听函数后，将只能输入小写字母，否则输入事件的默认行为（写入文本框）将被取消，导致不能向文本框输入内容。</w:t>
      </w:r>
    </w:p>
    <w:p w:rsidR="00A27456" w:rsidRDefault="0039200E">
      <w:pPr>
        <w:pStyle w:val="3"/>
        <w:widowControl/>
        <w:shd w:val="clear" w:color="auto" w:fill="FFFFFF"/>
        <w:spacing w:before="280" w:beforeAutospacing="0" w:after="140" w:afterAutospacing="0" w:line="11" w:lineRule="atLeast"/>
        <w:rPr>
          <w:rFonts w:ascii="Consolas" w:eastAsia="Segoe UI" w:hAnsi="Consolas" w:cs="Segoe UI" w:hint="default"/>
          <w:color w:val="363636"/>
        </w:rPr>
      </w:pPr>
      <w:proofErr w:type="spellStart"/>
      <w:r>
        <w:rPr>
          <w:rFonts w:ascii="Consolas" w:eastAsia="Segoe UI" w:hAnsi="Consolas" w:cs="Segoe UI" w:hint="default"/>
          <w:color w:val="363636"/>
          <w:shd w:val="clear" w:color="auto" w:fill="FFFFFF"/>
        </w:rPr>
        <w:t>Event.stopPropagation</w:t>
      </w:r>
      <w:proofErr w:type="spellEnd"/>
      <w:r>
        <w:rPr>
          <w:rFonts w:ascii="Consolas" w:eastAsia="Segoe UI" w:hAnsi="Consolas" w:cs="Segoe UI" w:hint="default"/>
          <w:color w:val="363636"/>
          <w:shd w:val="clear" w:color="auto" w:fill="FFFFFF"/>
        </w:rPr>
        <w:t>()</w:t>
      </w:r>
    </w:p>
    <w:p w:rsidR="00A27456" w:rsidRDefault="0039200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stopPropagation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方法阻止事件在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DOM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中继续传播，防止再触发定义在别的节点上的监听函数，但是不包括在当前节点上其他的事件监听函数。</w:t>
      </w:r>
    </w:p>
    <w:p w:rsidR="00A27456" w:rsidRDefault="0039200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 w:hint="default"/>
          <w:color w:val="F92672"/>
          <w:sz w:val="21"/>
          <w:szCs w:val="21"/>
          <w:shd w:val="clear" w:color="auto" w:fill="23241F"/>
        </w:rPr>
        <w:t>function</w:t>
      </w:r>
      <w:r>
        <w:rPr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A6E22E"/>
          <w:sz w:val="21"/>
          <w:szCs w:val="21"/>
          <w:shd w:val="clear" w:color="auto" w:fill="23241F"/>
        </w:rPr>
        <w:t>stopEvent</w:t>
      </w:r>
      <w:proofErr w:type="spellEnd"/>
      <w:r>
        <w:rPr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(e) 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{</w:t>
      </w:r>
    </w:p>
    <w:p w:rsidR="00A27456" w:rsidRDefault="0039200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 </w:t>
      </w:r>
      <w:proofErr w:type="spellStart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e.stopPropagation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();</w:t>
      </w:r>
    </w:p>
    <w:p w:rsidR="00A27456" w:rsidRDefault="0039200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}</w:t>
      </w:r>
    </w:p>
    <w:p w:rsidR="00A27456" w:rsidRDefault="0039200E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el.addEventListener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'click'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, </w:t>
      </w:r>
      <w:proofErr w:type="spellStart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stopEvent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, </w:t>
      </w:r>
      <w:r>
        <w:rPr>
          <w:rFonts w:ascii="Consolas" w:eastAsia="Consolas" w:hAnsi="Consolas" w:cs="Consolas" w:hint="default"/>
          <w:color w:val="AE81FF"/>
          <w:sz w:val="21"/>
          <w:szCs w:val="21"/>
          <w:shd w:val="clear" w:color="auto" w:fill="23241F"/>
        </w:rPr>
        <w:t>false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);</w:t>
      </w:r>
    </w:p>
    <w:p w:rsidR="00A27456" w:rsidRDefault="0039200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上面代码中，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click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事件将不会进一步冒泡到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el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节点的父节点。</w:t>
      </w:r>
    </w:p>
    <w:p w:rsidR="00A27456" w:rsidRDefault="00A27456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宋体" w:hAnsi="Consolas" w:cs="Segoe UI"/>
          <w:color w:val="4A4A4A"/>
          <w:sz w:val="20"/>
          <w:szCs w:val="20"/>
        </w:rPr>
      </w:pPr>
    </w:p>
    <w:sectPr w:rsidR="00A27456" w:rsidSect="00A27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ZSSJW--GB1-0">
    <w:altName w:val="Segoe Print"/>
    <w:charset w:val="00"/>
    <w:family w:val="auto"/>
    <w:pitch w:val="default"/>
    <w:sig w:usb0="00000000" w:usb1="00000000" w:usb2="00000000" w:usb3="00000000" w:csb0="00000000" w:csb1="00000000"/>
  </w:font>
  <w:font w:name="TimesNewRoman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onospac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D8273DF"/>
    <w:multiLevelType w:val="multilevel"/>
    <w:tmpl w:val="BD8273D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F860B371"/>
    <w:multiLevelType w:val="multilevel"/>
    <w:tmpl w:val="F860B3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3809AAB2"/>
    <w:multiLevelType w:val="multilevel"/>
    <w:tmpl w:val="3809AA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5C6E5070"/>
    <w:rsid w:val="002B2106"/>
    <w:rsid w:val="0039200E"/>
    <w:rsid w:val="004D6635"/>
    <w:rsid w:val="00560504"/>
    <w:rsid w:val="00677B88"/>
    <w:rsid w:val="00A27456"/>
    <w:rsid w:val="0145359A"/>
    <w:rsid w:val="02982975"/>
    <w:rsid w:val="02B304D0"/>
    <w:rsid w:val="030F4668"/>
    <w:rsid w:val="061F4271"/>
    <w:rsid w:val="065B62E2"/>
    <w:rsid w:val="0A2A176A"/>
    <w:rsid w:val="0B51097E"/>
    <w:rsid w:val="0DC9780D"/>
    <w:rsid w:val="0E090A3A"/>
    <w:rsid w:val="0E6D59C7"/>
    <w:rsid w:val="0F7E4F3A"/>
    <w:rsid w:val="111C2107"/>
    <w:rsid w:val="16585998"/>
    <w:rsid w:val="16D10D61"/>
    <w:rsid w:val="174633D3"/>
    <w:rsid w:val="188B6676"/>
    <w:rsid w:val="198020A8"/>
    <w:rsid w:val="1A2D7B17"/>
    <w:rsid w:val="1AF05D5C"/>
    <w:rsid w:val="1C87029B"/>
    <w:rsid w:val="1D782D15"/>
    <w:rsid w:val="1E6114E2"/>
    <w:rsid w:val="1FCB0D06"/>
    <w:rsid w:val="1FEA18FB"/>
    <w:rsid w:val="206C3920"/>
    <w:rsid w:val="2074347C"/>
    <w:rsid w:val="20B266D5"/>
    <w:rsid w:val="21374E15"/>
    <w:rsid w:val="21442275"/>
    <w:rsid w:val="240E7904"/>
    <w:rsid w:val="26382939"/>
    <w:rsid w:val="29915245"/>
    <w:rsid w:val="2BC64F34"/>
    <w:rsid w:val="2C04226B"/>
    <w:rsid w:val="2CBD4C56"/>
    <w:rsid w:val="2E1A71D3"/>
    <w:rsid w:val="2EC076FA"/>
    <w:rsid w:val="31F630EE"/>
    <w:rsid w:val="31F83F42"/>
    <w:rsid w:val="31FB0437"/>
    <w:rsid w:val="34451794"/>
    <w:rsid w:val="38A36EB4"/>
    <w:rsid w:val="38AA0366"/>
    <w:rsid w:val="3C47644E"/>
    <w:rsid w:val="3E923B75"/>
    <w:rsid w:val="3EBE504B"/>
    <w:rsid w:val="4141207F"/>
    <w:rsid w:val="41453050"/>
    <w:rsid w:val="415C68A3"/>
    <w:rsid w:val="45682B88"/>
    <w:rsid w:val="469C32AD"/>
    <w:rsid w:val="469D556D"/>
    <w:rsid w:val="485600EC"/>
    <w:rsid w:val="49206C85"/>
    <w:rsid w:val="49FB7E38"/>
    <w:rsid w:val="4E00731C"/>
    <w:rsid w:val="4F322788"/>
    <w:rsid w:val="4FD86EBD"/>
    <w:rsid w:val="50377470"/>
    <w:rsid w:val="52CC6B26"/>
    <w:rsid w:val="54554751"/>
    <w:rsid w:val="562B7476"/>
    <w:rsid w:val="59F854CE"/>
    <w:rsid w:val="5C6E5070"/>
    <w:rsid w:val="5E7C3DD4"/>
    <w:rsid w:val="5EB567E0"/>
    <w:rsid w:val="602171BD"/>
    <w:rsid w:val="67BC4147"/>
    <w:rsid w:val="6A3D6B13"/>
    <w:rsid w:val="6B273020"/>
    <w:rsid w:val="6B942A06"/>
    <w:rsid w:val="6C9714B4"/>
    <w:rsid w:val="6D535020"/>
    <w:rsid w:val="72A05AB1"/>
    <w:rsid w:val="73F226BA"/>
    <w:rsid w:val="74F578B0"/>
    <w:rsid w:val="774E2170"/>
    <w:rsid w:val="79765CA9"/>
    <w:rsid w:val="79986E45"/>
    <w:rsid w:val="799D0688"/>
    <w:rsid w:val="7A754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745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A27456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rsid w:val="00A27456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rsid w:val="00A27456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rsid w:val="00A27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rsid w:val="00A27456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A27456"/>
    <w:rPr>
      <w:b/>
    </w:rPr>
  </w:style>
  <w:style w:type="character" w:styleId="a5">
    <w:name w:val="Hyperlink"/>
    <w:basedOn w:val="a0"/>
    <w:qFormat/>
    <w:rsid w:val="00A27456"/>
    <w:rPr>
      <w:color w:val="0000FF"/>
      <w:u w:val="single"/>
    </w:rPr>
  </w:style>
  <w:style w:type="character" w:styleId="HTML0">
    <w:name w:val="HTML Code"/>
    <w:basedOn w:val="a0"/>
    <w:rsid w:val="00A27456"/>
    <w:rPr>
      <w:rFonts w:ascii="Courier New" w:hAnsi="Courier New"/>
      <w:sz w:val="20"/>
    </w:rPr>
  </w:style>
  <w:style w:type="character" w:customStyle="1" w:styleId="fontstyle01">
    <w:name w:val="fontstyle01"/>
    <w:basedOn w:val="a0"/>
    <w:rsid w:val="00A27456"/>
    <w:rPr>
      <w:rFonts w:ascii="黑体" w:eastAsia="黑体" w:hAnsi="宋体" w:cs="黑体"/>
      <w:color w:val="000000"/>
      <w:sz w:val="20"/>
      <w:szCs w:val="20"/>
    </w:rPr>
  </w:style>
  <w:style w:type="character" w:customStyle="1" w:styleId="fontstyle11">
    <w:name w:val="fontstyle11"/>
    <w:basedOn w:val="a0"/>
    <w:qFormat/>
    <w:rsid w:val="00A27456"/>
    <w:rPr>
      <w:rFonts w:ascii="FZSSJW--GB1-0" w:eastAsia="FZSSJW--GB1-0" w:hAnsi="FZSSJW--GB1-0" w:cs="FZSSJW--GB1-0"/>
      <w:color w:val="000000"/>
      <w:sz w:val="20"/>
      <w:szCs w:val="20"/>
    </w:rPr>
  </w:style>
  <w:style w:type="character" w:customStyle="1" w:styleId="fontstyle31">
    <w:name w:val="fontstyle31"/>
    <w:basedOn w:val="a0"/>
    <w:qFormat/>
    <w:rsid w:val="00A27456"/>
    <w:rPr>
      <w:rFonts w:ascii="TimesNewRoman" w:eastAsia="TimesNewRoman" w:hAnsi="TimesNewRoman" w:cs="TimesNewRoman"/>
      <w:color w:val="000000"/>
      <w:sz w:val="20"/>
      <w:szCs w:val="20"/>
    </w:rPr>
  </w:style>
  <w:style w:type="character" w:customStyle="1" w:styleId="fontstyle21">
    <w:name w:val="fontstyle21"/>
    <w:basedOn w:val="a0"/>
    <w:rsid w:val="00A27456"/>
    <w:rPr>
      <w:rFonts w:ascii="FZSSJW--GB1-0" w:eastAsia="FZSSJW--GB1-0" w:hAnsi="FZSSJW--GB1-0" w:cs="FZSSJW--GB1-0"/>
      <w:color w:val="000000"/>
      <w:sz w:val="20"/>
      <w:szCs w:val="20"/>
    </w:rPr>
  </w:style>
  <w:style w:type="character" w:customStyle="1" w:styleId="fontstyle41">
    <w:name w:val="fontstyle41"/>
    <w:basedOn w:val="a0"/>
    <w:rsid w:val="00A27456"/>
    <w:rPr>
      <w:rFonts w:ascii="Courier" w:hAnsi="Courier" w:cs="Courier"/>
      <w:color w:val="000000"/>
      <w:sz w:val="18"/>
      <w:szCs w:val="18"/>
    </w:rPr>
  </w:style>
  <w:style w:type="paragraph" w:styleId="a6">
    <w:name w:val="Document Map"/>
    <w:basedOn w:val="a"/>
    <w:link w:val="Char"/>
    <w:rsid w:val="0056050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rsid w:val="00560504"/>
    <w:rPr>
      <w:rFonts w:ascii="宋体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Char0"/>
    <w:rsid w:val="00560504"/>
    <w:rPr>
      <w:sz w:val="18"/>
      <w:szCs w:val="18"/>
    </w:rPr>
  </w:style>
  <w:style w:type="character" w:customStyle="1" w:styleId="Char0">
    <w:name w:val="批注框文本 Char"/>
    <w:basedOn w:val="a0"/>
    <w:link w:val="a7"/>
    <w:rsid w:val="0056050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angdoc.com/javascript/events/eventtarget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175</TotalTime>
  <Pages>7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2018-10-24T08:19:00Z</dcterms:created>
  <dcterms:modified xsi:type="dcterms:W3CDTF">2019-04-30T02:57:00Z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