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21" w:rsidRDefault="00A81001">
      <w:pPr>
        <w:pStyle w:val="1"/>
        <w:rPr>
          <w:rFonts w:hint="default"/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导论</w:t>
      </w:r>
    </w:p>
    <w:p w:rsidR="006D1C21" w:rsidRDefault="00A81001">
      <w:pPr>
        <w:pStyle w:val="2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eastAsia="Segoe UI" w:hAnsi="Segoe UI" w:cs="Segoe UI" w:hint="default"/>
          <w:color w:val="363636"/>
          <w:shd w:val="clear" w:color="auto" w:fill="FFFFFF"/>
        </w:rPr>
        <w:t>什么是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 xml:space="preserve"> JavaScript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语言？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是一种轻量级的脚本语言。所谓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脚本语言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script language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），指的是它不具备开发操作系统的能力，而是只用来编写控制其他大型应用程序（比如浏览器）的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脚本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也是一种嵌入式（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embedded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）语言。它本身提供的核心语法不算很多，只能用来做一些数学和逻辑运算。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本身不提供任何与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I/O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（输入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/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输出）相关的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，都要靠宿主环境（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host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）提供，所以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只合适嵌入更大型的应用程序环境，去调用宿主环境提供的底层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Pr="0055349B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FF0000"/>
          <w:sz w:val="20"/>
          <w:szCs w:val="20"/>
        </w:rPr>
      </w:pPr>
      <w:r w:rsidRPr="0055349B">
        <w:rPr>
          <w:rFonts w:ascii="Segoe UI" w:eastAsia="Segoe UI" w:hAnsi="Segoe UI" w:cs="Segoe UI"/>
          <w:color w:val="FF0000"/>
          <w:sz w:val="20"/>
          <w:szCs w:val="20"/>
          <w:shd w:val="clear" w:color="auto" w:fill="FFFFFF"/>
        </w:rPr>
        <w:t>目前，已经嵌入</w:t>
      </w:r>
      <w:r w:rsidRPr="0055349B">
        <w:rPr>
          <w:rFonts w:ascii="Segoe UI" w:eastAsia="Segoe UI" w:hAnsi="Segoe UI" w:cs="Segoe UI"/>
          <w:color w:val="FF0000"/>
          <w:sz w:val="20"/>
          <w:szCs w:val="20"/>
          <w:shd w:val="clear" w:color="auto" w:fill="FFFFFF"/>
        </w:rPr>
        <w:t xml:space="preserve"> JavaScript </w:t>
      </w:r>
      <w:r w:rsidRPr="0055349B">
        <w:rPr>
          <w:rFonts w:ascii="Segoe UI" w:eastAsia="Segoe UI" w:hAnsi="Segoe UI" w:cs="Segoe UI"/>
          <w:color w:val="FF0000"/>
          <w:sz w:val="20"/>
          <w:szCs w:val="20"/>
          <w:shd w:val="clear" w:color="auto" w:fill="FFFFFF"/>
        </w:rPr>
        <w:t>的宿主环境有多种，最常见的环境就是浏览器，另外还有服务器环境，也就是</w:t>
      </w:r>
      <w:r w:rsidRPr="0055349B">
        <w:rPr>
          <w:rFonts w:ascii="Segoe UI" w:eastAsia="Segoe UI" w:hAnsi="Segoe UI" w:cs="Segoe UI"/>
          <w:color w:val="FF0000"/>
          <w:sz w:val="20"/>
          <w:szCs w:val="20"/>
          <w:shd w:val="clear" w:color="auto" w:fill="FFFFFF"/>
        </w:rPr>
        <w:t xml:space="preserve"> Node </w:t>
      </w:r>
      <w:r w:rsidRPr="0055349B">
        <w:rPr>
          <w:rFonts w:ascii="Segoe UI" w:eastAsia="Segoe UI" w:hAnsi="Segoe UI" w:cs="Segoe UI"/>
          <w:color w:val="FF0000"/>
          <w:sz w:val="20"/>
          <w:szCs w:val="20"/>
          <w:shd w:val="clear" w:color="auto" w:fill="FFFFFF"/>
        </w:rPr>
        <w:t>项目。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从语法角度看，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语言是一种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对象模型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语言。各种宿主环境通过这个模型，描述自己的功能和操作接口，从而通过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控制这些功能。但是，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并不是纯粹的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面向对象语言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，还支持其他编程范式（比如函数式编程）。这导致几乎任何一个问题，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都有多种解决方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法。阅读本书的过程中，你会诧异于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语法的灵活性。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的核心语法部分相当精简，只包括两个部分：基本的语法构造（比如操作符、控制结构、语句）和标准库（就是一系列具有各种功能的对象比如</w:t>
      </w:r>
      <w:r>
        <w:rPr>
          <w:rStyle w:val="HTML"/>
          <w:rFonts w:ascii="monospace" w:eastAsia="monospace" w:hAnsi="monospace" w:cs="monospace"/>
          <w:color w:val="FF3860"/>
          <w:sz w:val="18"/>
          <w:szCs w:val="18"/>
          <w:shd w:val="clear" w:color="auto" w:fill="F5F5F5"/>
        </w:rPr>
        <w:t>Array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Style w:val="HTML"/>
          <w:rFonts w:ascii="monospace" w:eastAsia="monospace" w:hAnsi="monospace" w:cs="monospace"/>
          <w:color w:val="FF3860"/>
          <w:sz w:val="18"/>
          <w:szCs w:val="18"/>
          <w:shd w:val="clear" w:color="auto" w:fill="F5F5F5"/>
        </w:rPr>
        <w:t>Date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Style w:val="HTML"/>
          <w:rFonts w:ascii="monospace" w:eastAsia="monospace" w:hAnsi="monospace" w:cs="monospace"/>
          <w:color w:val="FF3860"/>
          <w:sz w:val="18"/>
          <w:szCs w:val="18"/>
          <w:shd w:val="clear" w:color="auto" w:fill="F5F5F5"/>
        </w:rPr>
        <w:t>Math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等）。除此之外，各种宿主环境提供额外的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（即只能在该环境使用的接口），以便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调用。以浏览器为例，它提供的额外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可以分成三大类。</w:t>
      </w:r>
    </w:p>
    <w:p w:rsidR="006D1C21" w:rsidRDefault="00A81001">
      <w:pPr>
        <w:widowControl/>
        <w:numPr>
          <w:ilvl w:val="0"/>
          <w:numId w:val="2"/>
        </w:numPr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浏览器控制类：操作浏览器</w:t>
      </w:r>
    </w:p>
    <w:p w:rsidR="006D1C21" w:rsidRDefault="00A81001">
      <w:pPr>
        <w:widowControl/>
        <w:numPr>
          <w:ilvl w:val="0"/>
          <w:numId w:val="2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DOM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类：操作网页的各种元素</w:t>
      </w:r>
    </w:p>
    <w:p w:rsidR="006D1C21" w:rsidRDefault="00A81001">
      <w:pPr>
        <w:widowControl/>
        <w:numPr>
          <w:ilvl w:val="0"/>
          <w:numId w:val="2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Web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类：实现互联网的各种功能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如果宿主环境是服务器，则会提供各种操作系统的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，比如文件操作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、网络通信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等等。这些你都可以在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环境中找到。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宋体" w:hAnsi="Segoe UI" w:cs="Segoe UI" w:hint="eastAsia"/>
          <w:color w:val="4A4A4A"/>
          <w:sz w:val="20"/>
          <w:szCs w:val="20"/>
          <w:shd w:val="clear" w:color="auto" w:fill="FFFFFF"/>
        </w:rPr>
        <w:t>我们主要学习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以下四大部分。</w:t>
      </w:r>
    </w:p>
    <w:p w:rsidR="006D1C21" w:rsidRDefault="00A81001">
      <w:pPr>
        <w:widowControl/>
        <w:numPr>
          <w:ilvl w:val="0"/>
          <w:numId w:val="3"/>
        </w:numPr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基本语法</w:t>
      </w:r>
    </w:p>
    <w:p w:rsidR="006D1C21" w:rsidRDefault="00A81001">
      <w:pPr>
        <w:widowControl/>
        <w:numPr>
          <w:ilvl w:val="0"/>
          <w:numId w:val="3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标准库</w:t>
      </w:r>
    </w:p>
    <w:p w:rsidR="006D1C21" w:rsidRDefault="00A81001">
      <w:pPr>
        <w:widowControl/>
        <w:numPr>
          <w:ilvl w:val="0"/>
          <w:numId w:val="3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API</w:t>
      </w:r>
    </w:p>
    <w:p w:rsidR="006D1C21" w:rsidRDefault="00A81001">
      <w:pPr>
        <w:widowControl/>
        <w:numPr>
          <w:ilvl w:val="0"/>
          <w:numId w:val="3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DOM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语言有多个版本。</w:t>
      </w:r>
      <w:r>
        <w:rPr>
          <w:rFonts w:ascii="Segoe UI" w:eastAsia="宋体" w:hAnsi="Segoe UI" w:cs="Segoe UI" w:hint="eastAsia"/>
          <w:color w:val="4A4A4A"/>
          <w:sz w:val="20"/>
          <w:szCs w:val="20"/>
          <w:shd w:val="clear" w:color="auto" w:fill="FFFFFF"/>
        </w:rPr>
        <w:t>我们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主要基于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5.1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版本，这是学习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语法的基础。</w:t>
      </w:r>
    </w:p>
    <w:p w:rsidR="006D1C21" w:rsidRDefault="00A81001"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JavaScript </w:t>
      </w:r>
      <w:r>
        <w:rPr>
          <w:rFonts w:hint="default"/>
        </w:rPr>
        <w:t>语言的历史</w:t>
      </w:r>
    </w:p>
    <w:p w:rsidR="006D1C21" w:rsidRDefault="00A81001">
      <w:pPr>
        <w:pStyle w:val="3"/>
        <w:rPr>
          <w:rFonts w:hint="default"/>
        </w:rPr>
      </w:pPr>
      <w:r>
        <w:lastRenderedPageBreak/>
        <w:t xml:space="preserve">1 </w:t>
      </w:r>
      <w:r>
        <w:rPr>
          <w:rFonts w:hint="default"/>
        </w:rPr>
        <w:t>诞生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因为互联网而生，紧跟着浏览器的出现而问世。回顾它的历史，就要从浏览器的历史讲起。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年底，欧洲核能研究组织（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CERN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）科学家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Tim Berners-Lee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，在全世界最大的电脑网络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——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互联网的基础上，发明了万维网（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World Wide Web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），从此可以在网上浏览网页文件。最早的网页只能在操作系统的终端里浏览，也就是说只能使用命令行操作，网页都是在字符窗口中显示，这当然非常不方便。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年底，美国国家超级电脑应用中心（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NCSA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）开始开发一个独立的浏览器，叫做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Mosaic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。这是人类历史上第一个浏览器，从此网页可以在图形界面的窗口浏览。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NCSA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的一个主要程序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员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Marc Andreessen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联合风险投资家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Jim Clark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，成立了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Mosaic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通信公司（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Mosaic Communications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），不久后改名为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。这家公司的方向，就是在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Mosaic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的基础上，开发面向普通用户的新一代的浏览器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 Navigator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Navigator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版，市场份额一举超过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90%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公司很快发现，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Navigator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浏览器需要一种可以嵌入网页的脚本语言，用来控制浏览器行为。当时，网速很慢而且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上网费很贵，有些操作不宜在服务器端完成。比如，如果用户忘记填写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用户名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，就点了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按钮，到服务器再发现这一点就有点太晚了，最好能在用户发出数据之前，就告诉用户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请填写用户名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。这就需要在网页中嵌入小程序，让浏览器检查每一栏是否都填写了。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管理层对这种浏览器脚本语言的设想是：功能不需要太强，语法较为简单，容易学习和部署。那一年，正逢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语言问世，市场推广活动非常成功。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公司决定与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公司合作，浏览器支持嵌入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小程序（后来称为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applet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）。但是，浏览器脚本语言是否就选用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，则存在争论。后来，还是决定不使用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，因为网页小程序不需要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这么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的语法。但是，同时也决定脚本语言的语法要接近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，并且可以支持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程序。这些设想直接排除了使用现存语言，比如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Perl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Python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TCL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公司雇佣了程序员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Brendan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Eich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开发这种网页脚本语言。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Brendan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Eich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有很强的函数式编程背景，希望以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Scheme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语言（函数式语言鼻祖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LISP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一种方言）为蓝本，实现这种新语言。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492250" cy="18859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2746375" cy="1891665"/>
            <wp:effectExtent l="0" t="0" r="952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1995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Brendan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Eich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只用了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天，就设计完成了这种语言的第一版。它是一个大杂烩，语法有多个来源。</w:t>
      </w:r>
    </w:p>
    <w:p w:rsidR="006D1C21" w:rsidRDefault="00A81001">
      <w:pPr>
        <w:widowControl/>
        <w:numPr>
          <w:ilvl w:val="0"/>
          <w:numId w:val="4"/>
        </w:numPr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基本语法：借鉴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语言。</w:t>
      </w:r>
    </w:p>
    <w:p w:rsidR="006D1C21" w:rsidRDefault="00A81001">
      <w:pPr>
        <w:widowControl/>
        <w:numPr>
          <w:ilvl w:val="0"/>
          <w:numId w:val="4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数据结构：借鉴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语言，包括将值分成原始值和对象两大类。</w:t>
      </w:r>
    </w:p>
    <w:p w:rsidR="006D1C21" w:rsidRDefault="00A81001">
      <w:pPr>
        <w:widowControl/>
        <w:numPr>
          <w:ilvl w:val="0"/>
          <w:numId w:val="4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函数的用法：借鉴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Scheme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Awk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语言，将函数当作第一等公民，并引入闭包。</w:t>
      </w:r>
    </w:p>
    <w:p w:rsidR="006D1C21" w:rsidRDefault="00A81001">
      <w:pPr>
        <w:widowControl/>
        <w:numPr>
          <w:ilvl w:val="0"/>
          <w:numId w:val="4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原型继承模型：借鉴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Self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Smalltalk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的一种变种）。</w:t>
      </w:r>
    </w:p>
    <w:p w:rsidR="006D1C21" w:rsidRDefault="00A81001">
      <w:pPr>
        <w:widowControl/>
        <w:numPr>
          <w:ilvl w:val="0"/>
          <w:numId w:val="4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正则表达式：借鉴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Perl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语言。</w:t>
      </w:r>
    </w:p>
    <w:p w:rsidR="006D1C21" w:rsidRDefault="00A81001">
      <w:pPr>
        <w:widowControl/>
        <w:numPr>
          <w:ilvl w:val="0"/>
          <w:numId w:val="4"/>
        </w:numPr>
        <w:spacing w:before="53"/>
        <w:ind w:left="4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字符串和数组处理：借鉴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Pyt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hon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为了保持简单，这种脚本语言缺少一些关键的功能，比如块级作用域、模块、子类型（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subtyping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）等等，但是可以利用现有功能找出解决办法。这种功能的不足，直接导致了后来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的一个显著特点：对于其他语言，你需要学习语言的各种功能，而对于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，你常常需要学习各种解决问题的模式。而且由于来源多样，从一开始就注定，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的编程风格是函数式编程和面向对象编程的一种混合体。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公司的这种浏览器脚本语言，最初名字叫做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Mocha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月改为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LiveScript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语言的发明者和所有者）达成协议，后者允许将这种语言叫做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。这样一来，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公司可以借助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语言的声势，而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公司则将自己的影响力扩展到了浏览器。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之所以起这个名字，并不是因为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本身与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语言有多么深的关系（事实上，两者关系并不深），而是因为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公司已经决定，使用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语言开发网络应用程序，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可以像胶水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一样，将各个部分连接起来。当然，后来的历史是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语言的浏览器插件失败了，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反而发扬光大。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日，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公司联合发布了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语言，对外宣传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的补充，属于轻量级的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，专门用来操作网页。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Navigator 2.0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浏览器正式内置了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脚本语言。</w:t>
      </w:r>
    </w:p>
    <w:p w:rsidR="006D1C21" w:rsidRDefault="00A81001">
      <w:pPr>
        <w:pStyle w:val="3"/>
        <w:rPr>
          <w:rFonts w:hint="default"/>
        </w:rPr>
      </w:pPr>
      <w:r>
        <w:t xml:space="preserve">2 </w:t>
      </w:r>
      <w:r>
        <w:rPr>
          <w:rFonts w:hint="default"/>
        </w:rPr>
        <w:t xml:space="preserve">JavaScript </w:t>
      </w:r>
      <w:r>
        <w:rPr>
          <w:rFonts w:hint="default"/>
        </w:rPr>
        <w:t>与</w:t>
      </w:r>
      <w:r>
        <w:rPr>
          <w:rFonts w:hint="default"/>
        </w:rPr>
        <w:t xml:space="preserve"> Java </w:t>
      </w:r>
      <w:r>
        <w:rPr>
          <w:rFonts w:hint="default"/>
        </w:rPr>
        <w:t>的关系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这里专门说一下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的关系。它们是两种不一样的语言，但是彼此存在联系。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的基本语法和对象体系，是模仿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而设计的。但是，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没有采用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的静态类型。正是因为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有很大的相似性，所以这门语言才从一开始的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LiveScript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改名为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。基本上，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这个名字的原意是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很像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的脚本语言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语言的函数是一种独立的数据类型，以及采用基于原型对象（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prototype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）的继承链。这是它与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语法最大的两点区别。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语法要比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自由得多。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另外，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语言需要编译，而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语言则是运行时由解释器直接执行。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总之，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的原始设计目标是一种小型的、简单的动态语言，与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有足够的相似性，使得使用者（尤其是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程序员）可以快速上手。</w:t>
      </w:r>
    </w:p>
    <w:p w:rsidR="006D1C21" w:rsidRDefault="00A81001">
      <w:pPr>
        <w:pStyle w:val="3"/>
        <w:rPr>
          <w:rFonts w:hint="default"/>
        </w:rPr>
      </w:pPr>
      <w:r>
        <w:lastRenderedPageBreak/>
        <w:t xml:space="preserve">3 </w:t>
      </w:r>
      <w:r>
        <w:rPr>
          <w:rFonts w:hint="default"/>
        </w:rPr>
        <w:t xml:space="preserve">JavaScript </w:t>
      </w:r>
      <w:r>
        <w:rPr>
          <w:rFonts w:hint="default"/>
        </w:rPr>
        <w:t>与</w:t>
      </w:r>
      <w:r>
        <w:rPr>
          <w:rFonts w:hint="default"/>
        </w:rPr>
        <w:t xml:space="preserve"> </w:t>
      </w:r>
      <w:proofErr w:type="spellStart"/>
      <w:r>
        <w:rPr>
          <w:rFonts w:hint="default"/>
        </w:rPr>
        <w:t>ECMAScript</w:t>
      </w:r>
      <w:proofErr w:type="spellEnd"/>
      <w:r>
        <w:rPr>
          <w:rFonts w:hint="default"/>
        </w:rPr>
        <w:t xml:space="preserve"> </w:t>
      </w:r>
      <w:r>
        <w:rPr>
          <w:rFonts w:hint="default"/>
        </w:rPr>
        <w:t>的关系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月，微软模仿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开发了一种相近的语言，取名为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的注册商标，微软不能用），首先内置于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IE 3.0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公司面临丧失浏览器脚本语言的主导权的局面。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公司决定将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提交给国际标准化组织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ECMA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European Computer Manufacturers Association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），希望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能够成为国际标准，以此抵抗微软。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39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号技术委员会（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Techn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ical Committee 39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）负责制定和审核这个标准，成员由业内的大公司派出的工程师组成，目前共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个人。该委员会定期开会，所有的邮件讨论和会议记录，都是公开的。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组织发布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262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号标准文件（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ECMA-262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）的第一版，规定了浏览器脚本语言的标准，并将这种语言称为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。这个版本就是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1.0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版。之所以不叫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，一方面是由于商标的关系，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Sun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公司的商标，根据一份授权协议，只有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公司可以合法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地使用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这个名字，且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已经被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公司注册为商标，另一方面也是想体现这门语言的制定者是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ECMA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，不是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，这样有利于保证这门语言的开放性和中立性。因此，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的关系是，前者是后者的规格，后者是前者的一种实现。在日常场合，这两个词是可以互换的。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只用来标准化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这种语言的基本语法结构，与部署环境相关的标准都由其他标准规定，比如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的标准就是由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组织（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World Wide Web Consortium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）制定的。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ECMA-262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标准后来也被另一个国际标准化组织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ISO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International Organization for Standardization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）批准，标准号是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ISO-16262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3"/>
        <w:rPr>
          <w:rFonts w:hint="default"/>
        </w:rPr>
      </w:pPr>
      <w:r>
        <w:t xml:space="preserve">4 </w:t>
      </w:r>
      <w:r>
        <w:rPr>
          <w:rFonts w:hint="default"/>
        </w:rPr>
        <w:t xml:space="preserve">JavaScript </w:t>
      </w:r>
      <w:r>
        <w:rPr>
          <w:rFonts w:hint="default"/>
        </w:rPr>
        <w:t>的版本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1.0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版发布。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3.0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版发布，成为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的通行标准，得到了广泛支持。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4.0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版草案发布，对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3.0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版做了大幅升级，预计次年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月发布正式版本。草案发布后，由于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4.0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版的目标过于激进，各方对于是否通过这个标准，发生了严重分歧。以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Yahoo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Microsoft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为首的大公司，反对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的大幅升级，主张小幅改动；以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创造者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Brendan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Eich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为首的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公司，则坚持当前的草案。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月，由于对于下一个版本应该包括哪些功能，各方分歧太大，争论过于激进，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会决定，中止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4.0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的开发（即废除了这个版本），将其中涉及现有功能改善的一小部分，发布为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3.1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，而将其他激进的设想扩大范围，放入以后的版本，由于会议的气氛，该版本的项目代号起名为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Harmony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（和谐）。会后不久，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3.1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就改名为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2009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正式发布。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Harmony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项目则一分为二，一些较为可行的设想定名为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JavaScript.next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继续开发，后来演变成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；一些不是很成熟的设想，则被视为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JavaScript.next.next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，在更远的将来再考虑推出。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TC39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的总体考虑是，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3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基本保持兼容，较大的语法修正和新功能加入，将由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JavaScript.next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完成。当时，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JavaScript.next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指的是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。第六版发布以后，将指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TC39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预计，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会在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年的年中成为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开发的主流标准，并在此后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五年中一直保持这个位置。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5.1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版发布，并且成为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ISO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国际标准（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ISO/IEC 16262:2011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）。到了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年底，所有主要浏览器都支持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5.1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版的全部功能。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草案冻结，不再添加新功能。新的功能设想将被放到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草案发布。然后是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个月的讨论期，听取各方反馈。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正式发布，并且更名为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2015”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。这是因为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TC39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委员会计划，以后每年发布一个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的版本，下一个版本在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年发布，称为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”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2016”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“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2017”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，以此类推。</w:t>
      </w:r>
    </w:p>
    <w:p w:rsidR="006D1C21" w:rsidRDefault="00A81001">
      <w:pPr>
        <w:pStyle w:val="3"/>
        <w:rPr>
          <w:rFonts w:hint="default"/>
        </w:rPr>
      </w:pPr>
      <w:r>
        <w:t xml:space="preserve">5 </w:t>
      </w:r>
      <w:r>
        <w:rPr>
          <w:rFonts w:hint="default"/>
        </w:rPr>
        <w:t>周边大事记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伴随着互联网的发展一起发展。互联网周边技术的快速发展，刺激和推动了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语言的发展。下面，回顾一下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的周边应用发展。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年，样式表标准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CSS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第一版发布。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DHTML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Dyna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mic HTML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，动态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HTML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）发布，允许动态改变网页内容。这标志着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模式（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Document Object Model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，文档对象模型）正式应用。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Netscape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公司开源了浏览器，这导致了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项目的诞生。几个月后，美国在线（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AOL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）宣布并购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Netscape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1999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IE 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部署了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XMLHttpRequest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接口，允许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HTTP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请求，为后来大行其道的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Ajax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应用创造了条件。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KDE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项目重写了浏览器引擎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KHTML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，为后来的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WebKit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Blink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引擎打下基础。这一年的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日，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KDE 2.0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发布，第一次将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KHTML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浏览器包括其中。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年，微软公司时隔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年之后，发布了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浏览器的下一个版本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Internet Explorer 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。这是当时最先进的浏览器，它后来统治了浏览器市场多年。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Douglas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Crockford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提出了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格式，用于取代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XML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格式，进行服务器和网页之间的数据交换。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可以原生支持这种格式，不需要额外部署代码。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项目发布了它的浏览器的第一版，后来起名为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Firefox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年，苹果公司发布了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Safari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浏览器的第一版。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2004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Gmail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，促成了互联网应用程序（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 Application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）这个概念的诞生。由于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Gmail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日发布的，很多人起初以为这只是一个玩笑。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Dojo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框架诞生，为不同浏览器提供了同一接口，并为主要功能提供了便利的调用方法。这标志着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编程框架的时代开始来临。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WHATWG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组织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成立，致力于加速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HTML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语言的标准化进程。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年，苹果公司在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KHTML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引擎基础上，建立了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WebKit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引擎。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Ajax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方法（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Asynchronous JavaScript and XML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）正式诞生，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Jesse James Garrett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发明了这个词汇。它开始流行的标志是，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月份发布的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Google Maps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项目大量采用该方法。它几乎成了新一代网站的标准做法，促成了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Web 2.0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时代的来临。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Apache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CouchDB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数据库。这是一个基于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格式的数据库，可以用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函数定义视图和索引。它在本质上有别于传统的关系型数据库，标识着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NoSQL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类型的数据库诞生。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jQuery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函数库诞生，作者为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John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Resig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jQuery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为操作网页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DOM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结构提供了非常强大易用的接口，成为了使用最广泛的函数库，并且让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语言的应用难度大大降低，推动了这种语言的流行。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年，微软公司发布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IE 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，标志重新开始启动浏览器的开发。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Google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推出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Google Web Toolki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项目（缩写为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GWT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），提供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编译成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的功能，开创了将其他语言转为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的先河。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Webkit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引擎在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iPhone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手机中得到部署。它最初基于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KDE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年苹果公司首先采用，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年开源。这标志着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语言开始能在手机中使用了，意味着有可能写出在桌面电脑和手机中都能使用的程序。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Douglas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Crockford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发表了名为《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JavaScript: The good parts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》的演讲，次年由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O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'Reilly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出版社出版。这标志着软件行业开始严肃对待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语言，对它的语法开始重新认识，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V8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编译器诞生。这是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Chrome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浏览器而开发的，它的特点是让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的运行变得非常快。它提高了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的性能，推动了语法的改进和标准化，改变外界对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的不佳印象。同时，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V8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是开源的，任何人想要一种快速的嵌入式脚本语言，都可以采用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V8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，这拓展了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的应用领域。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Node.j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项目诞生，创始人为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Ryan Dahl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，它标志着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可以用于服务器端编程，从此网站的前端和后端可以使用同一种语言开发。并且，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Node.js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可以承受很大的并发流量，使得开发某些互联网大规模的实时应用变得容易。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Jeremy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Ashkenas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CoffeeScript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的最初版本。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CoffeeScript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可以被转换为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运行，但是语法要比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简洁。这开启了其他语言转为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的风潮。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2009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PhoneG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ap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项目诞生，它将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HTML5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引入移动设备的应用程序开发，主要针对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Android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平台，使得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可以用于跨平台的应用程序开发。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2009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Chrome OS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，号称是以浏览器为基础发展成的操作系统，允许直接使用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编写应用程序。类似的项目还有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Firefox OS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年，三个重要的项目诞生，分别是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NPM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BackboneJS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RequireJS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进入模块化开发的时代。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年，微软公司发布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Windows 8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操作系统，将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作为应用程序的开发语言之一，直接提供系统支持。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Dart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语言，目的是为了结束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语言在浏览器中的垄断，提供更合理、更强大的语法和功能。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Chromium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浏览器有内置的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Dart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虚拟机，可以运行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Dart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程序，但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Dart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程序也可以被编译成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程序运行。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年，微软工程师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"http://www.ha</w:instrText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nselman.com/blog/JavaScriptIsAssemblyLanguageForTheWebSematicMarkupIsDeadCleanVsMachinecodedHTML.aspx"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Scott Hanselman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提出，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将是互联网的汇编语言。因为它无所不在，而且正在变得越来越快。其他语言的程序可以被转成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语言，然后在浏览器中运行。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年，单页面应用程序框架（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single-page app framework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）开始崛起，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AngularJS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Ember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项目都发布了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版本。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语言。该语言被设计成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的超集，这意味着所有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程序，都可以不经修改地在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中运行。同时，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添加了很多新的语法特性，主要目的是为了开发大型程序，然后还可以被编译成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运行。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2012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基金会提出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proofErr w:type="spellStart"/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"http://asmjs.org/"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asm.js</w:t>
      </w:r>
      <w:proofErr w:type="spellEnd"/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规格。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asm.js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的一个子集，所有符合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asm.js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的程序都可以在浏览器中运行，它的特殊之处在于语法有严格限定，可以被快速编译成性能良好的机器码。这样做的目的，是为了给其他语言提供一个编译规范，使其可以被编译成高效的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代码。同时，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基金会还发起了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proofErr w:type="spellStart"/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</w:instrText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K "https://github.com/kripken/emscripten/wiki"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Emscripten</w:t>
      </w:r>
      <w:proofErr w:type="spellEnd"/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项目，目标就是提供一个跨语言的编译器，能够将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LLVM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的位代码（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bitcode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）转为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代码，在浏览器中运行。因为大部分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LLVM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位代码都是从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 / C++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语言生成的，这意味着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 / C++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将可以在浏览器中运行。此外，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旗下还有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hyperlink r:id="rId10" w:tgtFrame="https://wangdoc.com/javascript/basic/_blank" w:history="1"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LLJS</w:t>
        </w:r>
      </w:hyperlink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转为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代码）项目和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hyperlink r:id="rId11" w:tgtFrame="https://wangdoc.com/javascript/basic/_blank" w:history="1"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River Trail</w:t>
        </w:r>
      </w:hyperlink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（一个用于多核心处理器的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扩展）项目。目前，可以被编译成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"https://github.com/jashkenas/coffee-script/wiki/List-of-languages-that-compile-to-JS"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语言列表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，共有将近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40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种语言。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基金会发布手机操作系统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Firefox OS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，该操作系统的整个用户界面都使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正式推出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"http://www.ecma-international.org/publications/standards/Ecma-404.htm"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国际标准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，这意味着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JSON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格式已经变得与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XML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格式一样重要和正式了。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UI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框架库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React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，引入了新的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JSX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语法，使得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UI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层可以用组件开发，同时引入了网页应用是状态机的概念。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年，微软推出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Windows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库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WinJS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，标志微软公司全面支持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Windows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操作系统的融合。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11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月，由于对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Joyent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公司垄断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项目、以及该项目进展缓慢的不满，一部分核心开发者离开了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Node.js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，创造了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项目，这是一个更开放、更新更频繁的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Node.js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版本，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很短时间内就发布到了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版。三个月后，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Joyent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公司宣布放弃对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项目的控制，将其转交给新成立的开放性质的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基金会。随后，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项目宣布回归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，两个版本将合并。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公司发布了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React Native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项目，将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React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框架移植到了手机端，可以用来开发手机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App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。它会将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代码转为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平台的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Objective-C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代码，或者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Android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平台的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代码，从而为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语言开发高性能的原生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App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打开了一条道路。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4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Angular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框架宣布，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2.0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版将基于微软公司的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语言开发，这等于为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语言引入了强类型。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模块管理器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NPM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超越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CPAN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，标志着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成为世界上软件模块最多的语言。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Polymer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框架发布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1.0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版。该项目的目标是生产环境可以使用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WebComponent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组件，如果能够达到目标，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Web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开发将进入一个全新的以组件为开发基础的阶段。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ECMA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标准化组织正式批准了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6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语言标准，定名为《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标准》。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语言正式进入了下一个阶段，成为一种企业级的、开发大规模应用的语言。这个标准从提出到批准，历时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10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年，而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语言从诞生至今也已经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年了。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2015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asm.js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的基础上发布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WebAssembly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项目。这是一种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引擎的中间码格式，全部都是二进制，类似于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的字节码，有利于移动设备加载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脚本，执行速度提高了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20+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倍。这意味着将来的软件，会发布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二进制包。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bookmarkStart w:id="0" w:name="_GoBack"/>
      <w:bookmarkEnd w:id="0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月，《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2016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标准》发布。与前一年发布的版本相比，它只增加了两个较小的特性。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ES7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2017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6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月，《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ECMAScript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2017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标准》发布，正式引入了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async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函数，使得异步操作的写法出现了根本的变化。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ES8</w:t>
      </w:r>
    </w:p>
    <w:p w:rsidR="006D1C21" w:rsidRDefault="006D1C2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</w:pPr>
    </w:p>
    <w:p w:rsidR="006D1C21" w:rsidRDefault="00A81001">
      <w:pPr>
        <w:pStyle w:val="2"/>
        <w:widowControl/>
        <w:numPr>
          <w:ilvl w:val="0"/>
          <w:numId w:val="1"/>
        </w:numPr>
        <w:shd w:val="clear" w:color="auto" w:fill="FFFFFF"/>
        <w:spacing w:before="240" w:beforeAutospacing="0" w:after="12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eastAsia="Segoe UI" w:hAnsi="Segoe UI" w:cs="Segoe UI" w:hint="default"/>
          <w:color w:val="363636"/>
          <w:shd w:val="clear" w:color="auto" w:fill="FFFFFF"/>
        </w:rPr>
        <w:t>为什么学习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 xml:space="preserve"> JavaScript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？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语言有一些显著特点，使得它非常值得学习。它既适合作为学习编程的入门语言，也适合当作日常开发的工作语言。它是目前最有希望、前途最光明的计算机语言之一。</w:t>
      </w:r>
    </w:p>
    <w:p w:rsidR="006D1C21" w:rsidRDefault="00A81001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hAnsi="Segoe UI" w:cs="Segoe UI"/>
          <w:color w:val="363636"/>
          <w:shd w:val="clear" w:color="auto" w:fill="FFFFFF"/>
        </w:rPr>
        <w:t xml:space="preserve">1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操控浏览器的能力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发明目的，就是作为浏览器的内置脚本语言，为网页开发者提供操控浏览器的能力。它是目前唯一一种通用的浏览器脚本语言，所有浏览器都支持。它可以让网页呈现各种特殊效果，为用户提供良好的互动体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目前，全世界几乎所有网页都使用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。如果不用，网站的易用性和使用效率将大打折扣，无法成为操作便利、对用户友好的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网站。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lastRenderedPageBreak/>
        <w:t>对于一个互联网开发者来说，如果你想提供漂亮的网页、令用户满意的上网体验、各种基于浏览器的便捷功能、前后端之间紧密高效的联系，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是必不可少的工具。</w:t>
      </w:r>
    </w:p>
    <w:p w:rsidR="006D1C21" w:rsidRDefault="00A81001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hAnsi="Segoe UI" w:cs="Segoe UI"/>
          <w:color w:val="363636"/>
          <w:shd w:val="clear" w:color="auto" w:fill="FFFFFF"/>
        </w:rPr>
        <w:t xml:space="preserve">2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广泛的使用领域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近年来，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的使用范围，慢慢超越了浏览器，正在向通用的系统语言发展。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1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）浏览器的平台化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随着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HTML5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的出现，浏览器本身的功能越来越强，不再仅仅能浏览网页，而是越来越像一个平台，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因此得以调用许多系统功能，比如操作本地文件、操作图片、调用摄像头和麦克风等等。这使得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可以完成许多以前无法想象的事情。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2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Node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Node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项目使得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可以用于开发服务器端的大型项目，网站的前后端都用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开发已经成为了现实。有些嵌入式平台（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Raspberry Pi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）能够安装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Node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，于是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就能为这些平台开发应用程序。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3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）数据库操作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甚至也可以用来操作数据库。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NoSQL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数据库这个概念，本身就是在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JSON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（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JavaScript Object Notation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）格式的基础上诞生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的，大部分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NoSQL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数据库允许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直接操作。基于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SQL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语言的开源数据库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PostgreSQL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支持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作为操作语言，可以部分取代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SQL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查询语言。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4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）移动平台开发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也正在成为手机应用的开发语言。一般来说，安卓平台使用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语言开发，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平台使用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Objective-C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或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Swift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语言开发。许多人正在努力，让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成为各个平台的通用开发语言。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PhoneGap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项目就是将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H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TML5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打包在一个容器之中，使得它能同时在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iOS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和安卓上运行。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Facebook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React Native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项目则是将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写的组件，编译成原生组件，从而使它们具备优秀的性能。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基金会的手机操作系统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Firefox OS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，更是直接将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作为操作系统的平台语言，但是很可惜这个项目没有成功。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5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）内嵌脚本语言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越来越多的应用程序，将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作为内嵌的脚本语言，比如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Adobe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公司的著名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PDF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阅读器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Acrobat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Linu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x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桌面环境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GNOME 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6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）跨平台的桌面应用程序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Chromium OS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Windows 8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等操作系统直接支持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编写应用程序。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Mozilla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Open Web Apps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项目、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Google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hyperlink r:id="rId12" w:tgtFrame="https://wangdoc.com/javascript/basic/_blank" w:history="1"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 xml:space="preserve">Chrome App </w:t>
        </w:r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项目</w:t>
        </w:r>
      </w:hyperlink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hyperlink r:id="rId13" w:tgtFrame="https://wangdoc.com/javascript/basic/_blank" w:history="1"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 xml:space="preserve">Electron </w:t>
        </w:r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项目</w:t>
        </w:r>
      </w:hyperlink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、以及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proofErr w:type="spellStart"/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"http://tidesdk.multipart.net/docs/user-dev/generated/"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TideSDK</w:t>
      </w:r>
      <w:proofErr w:type="spellEnd"/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 xml:space="preserve"> </w:t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项</w:t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lastRenderedPageBreak/>
        <w:t>目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，都可以用来编写运行于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Windows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Ma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c OS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Android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等多个桌面平台的程序，不依赖浏览器。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7</w:t>
      </w:r>
      <w:r>
        <w:rPr>
          <w:rStyle w:val="a6"/>
          <w:rFonts w:ascii="Segoe UI" w:eastAsia="Segoe UI" w:hAnsi="Segoe UI" w:cs="Segoe UI"/>
          <w:color w:val="363636"/>
          <w:sz w:val="20"/>
          <w:szCs w:val="20"/>
          <w:shd w:val="clear" w:color="auto" w:fill="FFFFFF"/>
        </w:rPr>
        <w:t>）小结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可以预期，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最终将能让你只用一种语言，就开发出适应不同平台（包括桌面端、服务器端、手机端）的程序。早在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2013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9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月的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instrText xml:space="preserve"> HYPERLINK "http://adambard.com/blog/top-github-languages-for-2013-so-far/" \t "https://wangdoc.com/javascript/basic/_blank" </w:instrTex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20"/>
          <w:szCs w:val="20"/>
          <w:u w:val="none"/>
          <w:shd w:val="clear" w:color="auto" w:fill="FFFFFF"/>
        </w:rPr>
        <w:t>统计</w:t>
      </w:r>
      <w:r w:rsidR="006D1C21">
        <w:rPr>
          <w:rFonts w:ascii="Segoe UI" w:eastAsia="Segoe UI" w:hAnsi="Segoe UI" w:cs="Segoe UI"/>
          <w:color w:val="3273DC"/>
          <w:sz w:val="20"/>
          <w:szCs w:val="20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之中，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就是当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年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上使用量排名第一的语言。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20"/>
          <w:szCs w:val="20"/>
        </w:rPr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著名程序员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 xml:space="preserve"> Jeff Atwood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甚至提出了一条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 </w:t>
      </w:r>
      <w:hyperlink r:id="rId14" w:tgtFrame="https://wangdoc.com/javascript/basic/_blank" w:history="1"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 xml:space="preserve">“Atwood </w:t>
        </w:r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定律</w:t>
        </w:r>
        <w:r>
          <w:rPr>
            <w:rStyle w:val="a7"/>
            <w:rFonts w:ascii="Segoe UI" w:eastAsia="Segoe UI" w:hAnsi="Segoe UI" w:cs="Segoe UI"/>
            <w:color w:val="3273DC"/>
            <w:sz w:val="20"/>
            <w:szCs w:val="20"/>
            <w:u w:val="none"/>
            <w:shd w:val="clear" w:color="auto" w:fill="FFFFFF"/>
          </w:rPr>
          <w:t>”</w:t>
        </w:r>
      </w:hyperlink>
      <w:r>
        <w:rPr>
          <w:rFonts w:ascii="Segoe UI" w:eastAsia="Segoe UI" w:hAnsi="Segoe UI" w:cs="Segoe UI"/>
          <w:color w:val="4A4A4A"/>
          <w:sz w:val="20"/>
          <w:szCs w:val="20"/>
          <w:shd w:val="clear" w:color="auto" w:fill="FFFFFF"/>
        </w:rPr>
        <w:t>：</w:t>
      </w:r>
    </w:p>
    <w:p w:rsidR="006D1C21" w:rsidRDefault="00A81001">
      <w:pPr>
        <w:pStyle w:val="a5"/>
        <w:widowControl/>
        <w:spacing w:beforeAutospacing="0" w:afterAutospacing="0"/>
        <w:ind w:left="720" w:right="720"/>
      </w:pP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“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所有可以用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编写的程序，最终都会出现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 xml:space="preserve"> JavaScript 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的版本。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”(Any app</w:t>
      </w:r>
      <w:r>
        <w:rPr>
          <w:rFonts w:ascii="Segoe UI" w:eastAsia="Segoe UI" w:hAnsi="Segoe UI" w:cs="Segoe UI"/>
          <w:color w:val="4A4A4A"/>
          <w:sz w:val="20"/>
          <w:szCs w:val="20"/>
          <w:shd w:val="clear" w:color="auto" w:fill="F5F5F5"/>
        </w:rPr>
        <w:t>lication that can be written in JavaScript will eventually be written in JavaScript.)</w:t>
      </w:r>
    </w:p>
    <w:p w:rsidR="006D1C21" w:rsidRDefault="00A81001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hAnsi="Segoe UI" w:cs="Segoe UI"/>
          <w:color w:val="363636"/>
          <w:shd w:val="clear" w:color="auto" w:fill="FFFFFF"/>
        </w:rPr>
        <w:t xml:space="preserve">3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易学性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相比学习其他语言，学习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有一些有利条件。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1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）学习环境无处不在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只要有浏览器，就能运行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程序；只要有文本编辑器，就能编写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程序。这意味着，几乎所有电脑都原生提供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学习环境，不用另行安装复杂的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IDE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（集成开发环境）和编译器。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2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）简单性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相比其他脚本语言（比如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Python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或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Ruby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），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的语法相对简单一些，本身的语法特性并不是特别多。而且，那些语法中的复杂部分，也不是必需要学会。你完全可以只用简单命令，完成大部分的操作。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3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）与主流语言的相似性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的语法很类似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C/C++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，如果学过这些语言（事实上大多数学校都教），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的入门会非常容易。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必须说明的是，虽然核心语法不难，但是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的复杂性体现在另外两个方面。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首先，它涉及大量的外部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API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。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J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要发挥作用，必须与其他组件配合，这些外部组件五花八门，数量极其庞大，几乎涉及网络应用的各个方面，掌握它们绝非易事。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其次，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语言有一些设计缺陷。某些地方相当不合理，另一些地方则会出现怪异的运行结果。学习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，很大一部分时间是用来搞清楚哪些地方有陷阱。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Douglas 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Crockford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写过一本有名的书，名字就叫</w:t>
      </w:r>
      <w:r w:rsidR="006D1C21">
        <w:rPr>
          <w:rFonts w:ascii="Segoe UI" w:eastAsia="Segoe UI" w:hAnsi="Segoe UI" w:cs="Segoe UI"/>
          <w:color w:val="3273DC"/>
          <w:sz w:val="16"/>
          <w:szCs w:val="16"/>
          <w:shd w:val="clear" w:color="auto" w:fill="FFFFFF"/>
        </w:rPr>
        <w:fldChar w:fldCharType="begin"/>
      </w:r>
      <w:r>
        <w:rPr>
          <w:rFonts w:ascii="Segoe UI" w:eastAsia="Segoe UI" w:hAnsi="Segoe UI" w:cs="Segoe UI"/>
          <w:color w:val="3273DC"/>
          <w:sz w:val="16"/>
          <w:szCs w:val="16"/>
          <w:shd w:val="clear" w:color="auto" w:fill="FFFFFF"/>
        </w:rPr>
        <w:instrText xml:space="preserve"> HYPERLINK "http://javascript.crockford.com/" \t "https://wangdoc.com/j</w:instrText>
      </w:r>
      <w:r>
        <w:rPr>
          <w:rFonts w:ascii="Segoe UI" w:eastAsia="Segoe UI" w:hAnsi="Segoe UI" w:cs="Segoe UI"/>
          <w:color w:val="3273DC"/>
          <w:sz w:val="16"/>
          <w:szCs w:val="16"/>
          <w:shd w:val="clear" w:color="auto" w:fill="FFFFFF"/>
        </w:rPr>
        <w:instrText xml:space="preserve">avascript/basic/_blank" </w:instrText>
      </w:r>
      <w:r w:rsidR="006D1C21">
        <w:rPr>
          <w:rFonts w:ascii="Segoe UI" w:eastAsia="Segoe UI" w:hAnsi="Segoe UI" w:cs="Segoe UI"/>
          <w:color w:val="3273DC"/>
          <w:sz w:val="16"/>
          <w:szCs w:val="16"/>
          <w:shd w:val="clear" w:color="auto" w:fill="FFFFFF"/>
        </w:rPr>
        <w:fldChar w:fldCharType="separate"/>
      </w:r>
      <w:r>
        <w:rPr>
          <w:rStyle w:val="a7"/>
          <w:rFonts w:ascii="Segoe UI" w:eastAsia="Segoe UI" w:hAnsi="Segoe UI" w:cs="Segoe UI"/>
          <w:color w:val="3273DC"/>
          <w:sz w:val="16"/>
          <w:szCs w:val="16"/>
          <w:u w:val="none"/>
          <w:shd w:val="clear" w:color="auto" w:fill="FFFFFF"/>
        </w:rPr>
        <w:t>《</w:t>
      </w:r>
      <w:r>
        <w:rPr>
          <w:rStyle w:val="a7"/>
          <w:rFonts w:ascii="Segoe UI" w:eastAsia="Segoe UI" w:hAnsi="Segoe UI" w:cs="Segoe UI"/>
          <w:color w:val="3273DC"/>
          <w:sz w:val="16"/>
          <w:szCs w:val="16"/>
          <w:u w:val="none"/>
          <w:shd w:val="clear" w:color="auto" w:fill="FFFFFF"/>
        </w:rPr>
        <w:t>JavaScript: The Good Parts</w:t>
      </w:r>
      <w:r>
        <w:rPr>
          <w:rStyle w:val="a7"/>
          <w:rFonts w:ascii="Segoe UI" w:eastAsia="Segoe UI" w:hAnsi="Segoe UI" w:cs="Segoe UI"/>
          <w:color w:val="3273DC"/>
          <w:sz w:val="16"/>
          <w:szCs w:val="16"/>
          <w:u w:val="none"/>
          <w:shd w:val="clear" w:color="auto" w:fill="FFFFFF"/>
        </w:rPr>
        <w:t>》</w:t>
      </w:r>
      <w:r w:rsidR="006D1C21">
        <w:rPr>
          <w:rFonts w:ascii="Segoe UI" w:eastAsia="Segoe UI" w:hAnsi="Segoe UI" w:cs="Segoe UI"/>
          <w:color w:val="3273DC"/>
          <w:sz w:val="16"/>
          <w:szCs w:val="16"/>
          <w:shd w:val="clear" w:color="auto" w:fill="FFFFFF"/>
        </w:rPr>
        <w:fldChar w:fldCharType="end"/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，言下之意就是这门语言不好的地方很多，必须写一本书才能讲清楚。另外一些程序员则感到，为了更合理地编写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程序，就不能用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来写，而必须发明新的语言，比如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CoffeeScript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、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TypeScript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、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Dart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这些新语言的发明目的，多多少少都有这个因素。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尽管如此，目前看来，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的地位还是无法动摇。加之，语言标准的快速进化，使得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功能日益增强，而语法缺陷和怪异之处得到了弥补。所以，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还是值得学习，况且它的入门真的不难。</w:t>
      </w:r>
    </w:p>
    <w:p w:rsidR="006D1C21" w:rsidRDefault="00A81001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hAnsi="Segoe UI" w:cs="Segoe UI"/>
          <w:color w:val="363636"/>
          <w:shd w:val="clear" w:color="auto" w:fill="FFFFFF"/>
        </w:rPr>
        <w:lastRenderedPageBreak/>
        <w:t xml:space="preserve">4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强大的性能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的性能优势体现在以下方面。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1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）灵活的语法，表达力强。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既支持类似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C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语言清晰的过程式编程，也支持灵活的函数式编程，可以用来写并发处理（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concurrent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）。这些语法特性已经被证明非常强大，可以用于许多场合，尤其适用异步编程。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的所有值都是对象，这为程序员提供了灵活性和便利性。因为你可以很方便地、按照需要随时创造数据结构，不用进行麻烦的预定义。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的标准还在快速进化中，并不断合理化，添加更适用的语法特性。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2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）支持编译运行。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语言本身，虽然是一种解释型语言，但是在现代浏览器中，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都是编译后运行。程序会被高度优化，运行效率接近二进制程序。而且，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引擎正在快速发展，性能将越来越好。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此外，还有一种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WebAssembly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格式，它是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引擎的中间码格式，全部都是二进制代码。由于跳过了编译步骤，可以达到接近原生二进制代码的运行速度。各种语言（主要是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C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C++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）通过编译成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WebAssembly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，就可以在浏览器里面运行。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（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3</w:t>
      </w:r>
      <w:r>
        <w:rPr>
          <w:rStyle w:val="a6"/>
          <w:rFonts w:ascii="Segoe UI" w:eastAsia="Segoe UI" w:hAnsi="Segoe UI" w:cs="Segoe UI"/>
          <w:color w:val="363636"/>
          <w:sz w:val="16"/>
          <w:szCs w:val="16"/>
          <w:shd w:val="clear" w:color="auto" w:fill="FFFFFF"/>
        </w:rPr>
        <w:t>）事件驱动和非阻塞式设计。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程序可以采用事件驱动（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event-driven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）和非阻塞式（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non-blocking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）设计，在服务器端适合高并发环境，普通的硬件就可以承受很大的访问量。</w:t>
      </w:r>
    </w:p>
    <w:p w:rsidR="006D1C21" w:rsidRDefault="00A81001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Segoe UI" w:eastAsia="Segoe UI" w:hAnsi="Segoe UI" w:cs="Segoe UI" w:hint="default"/>
          <w:color w:val="363636"/>
        </w:rPr>
      </w:pPr>
      <w:r>
        <w:rPr>
          <w:rFonts w:ascii="Segoe UI" w:hAnsi="Segoe UI" w:cs="Segoe UI"/>
          <w:color w:val="363636"/>
          <w:shd w:val="clear" w:color="auto" w:fill="FFFFFF"/>
        </w:rPr>
        <w:t xml:space="preserve">5 </w:t>
      </w:r>
      <w:r>
        <w:rPr>
          <w:rFonts w:ascii="Segoe UI" w:eastAsia="Segoe UI" w:hAnsi="Segoe UI" w:cs="Segoe UI" w:hint="default"/>
          <w:color w:val="363636"/>
          <w:shd w:val="clear" w:color="auto" w:fill="FFFFFF"/>
        </w:rPr>
        <w:t>开放性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是一种开放的语言。它的标准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ECMA-262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是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ISO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国际标准，写得非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常详尽明确；该标准的主要实现（比如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V8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和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SpiderMonkey</w:t>
      </w:r>
      <w:proofErr w:type="spellEnd"/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引擎）都是开放的，而且质量很高。这保证了这门语言不属于任何公司或个人，不存在版权和专利的问题。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语言标准由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TC39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委员会负责制定，该委员会的运作是透明的，所有讨论都是开放的，会议记录都会对外公布。</w:t>
      </w:r>
    </w:p>
    <w:p w:rsidR="006D1C21" w:rsidRDefault="00A81001">
      <w:pPr>
        <w:pStyle w:val="a5"/>
        <w:widowControl/>
        <w:shd w:val="clear" w:color="auto" w:fill="FFFFFF"/>
        <w:spacing w:beforeAutospacing="0" w:after="210" w:afterAutospacing="0"/>
        <w:rPr>
          <w:rFonts w:ascii="Segoe UI" w:eastAsia="Segoe UI" w:hAnsi="Segoe UI" w:cs="Segoe UI"/>
          <w:color w:val="4A4A4A"/>
          <w:sz w:val="16"/>
          <w:szCs w:val="16"/>
        </w:rPr>
      </w:pP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不同公司的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 xml:space="preserve"> JavaScript </w:t>
      </w:r>
      <w:r>
        <w:rPr>
          <w:rFonts w:ascii="Segoe UI" w:eastAsia="Segoe UI" w:hAnsi="Segoe UI" w:cs="Segoe UI"/>
          <w:color w:val="4A4A4A"/>
          <w:sz w:val="16"/>
          <w:szCs w:val="16"/>
          <w:shd w:val="clear" w:color="auto" w:fill="FFFFFF"/>
        </w:rPr>
        <w:t>运行环境，兼容性很好，程序不做调整或只做很小的调整，就能在所有浏览器上运行。</w:t>
      </w:r>
    </w:p>
    <w:sectPr w:rsidR="006D1C21" w:rsidSect="006D1C2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001" w:rsidRDefault="00A81001" w:rsidP="006D1C21">
      <w:r>
        <w:separator/>
      </w:r>
    </w:p>
  </w:endnote>
  <w:endnote w:type="continuationSeparator" w:id="0">
    <w:p w:rsidR="00A81001" w:rsidRDefault="00A81001" w:rsidP="006D1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C21" w:rsidRDefault="006D1C21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6D1C21" w:rsidRDefault="006D1C21">
                <w:pPr>
                  <w:pStyle w:val="a3"/>
                </w:pPr>
                <w:r>
                  <w:fldChar w:fldCharType="begin"/>
                </w:r>
                <w:r w:rsidR="00A81001">
                  <w:instrText xml:space="preserve"> PAGE  \* MERGEFORMAT </w:instrText>
                </w:r>
                <w:r>
                  <w:fldChar w:fldCharType="separate"/>
                </w:r>
                <w:r w:rsidR="006B186D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001" w:rsidRDefault="00A81001" w:rsidP="006D1C21">
      <w:r>
        <w:separator/>
      </w:r>
    </w:p>
  </w:footnote>
  <w:footnote w:type="continuationSeparator" w:id="0">
    <w:p w:rsidR="00A81001" w:rsidRDefault="00A81001" w:rsidP="006D1C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1CB4B5E"/>
    <w:multiLevelType w:val="multilevel"/>
    <w:tmpl w:val="D1CB4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363DC92A"/>
    <w:multiLevelType w:val="singleLevel"/>
    <w:tmpl w:val="363DC92A"/>
    <w:lvl w:ilvl="0">
      <w:start w:val="1"/>
      <w:numFmt w:val="decimal"/>
      <w:suff w:val="space"/>
      <w:lvlText w:val="%1."/>
      <w:lvlJc w:val="left"/>
    </w:lvl>
  </w:abstractNum>
  <w:abstractNum w:abstractNumId="2">
    <w:nsid w:val="3C025A6E"/>
    <w:multiLevelType w:val="multilevel"/>
    <w:tmpl w:val="3C025A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63E187D3"/>
    <w:multiLevelType w:val="multilevel"/>
    <w:tmpl w:val="63E187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97B75AF"/>
    <w:rsid w:val="0055349B"/>
    <w:rsid w:val="006B186D"/>
    <w:rsid w:val="006D1C21"/>
    <w:rsid w:val="00A81001"/>
    <w:rsid w:val="020A044F"/>
    <w:rsid w:val="024176BB"/>
    <w:rsid w:val="09352856"/>
    <w:rsid w:val="0D7F59D9"/>
    <w:rsid w:val="0EAE4725"/>
    <w:rsid w:val="0ED560B5"/>
    <w:rsid w:val="171A6FA0"/>
    <w:rsid w:val="1EFF746F"/>
    <w:rsid w:val="1FE079E3"/>
    <w:rsid w:val="20FF2F68"/>
    <w:rsid w:val="25FC27DE"/>
    <w:rsid w:val="2DF014E9"/>
    <w:rsid w:val="2FB313A9"/>
    <w:rsid w:val="32751E78"/>
    <w:rsid w:val="328D5E68"/>
    <w:rsid w:val="35B05BDF"/>
    <w:rsid w:val="37750867"/>
    <w:rsid w:val="3A1C5ED3"/>
    <w:rsid w:val="3B0E026A"/>
    <w:rsid w:val="3E0D5F57"/>
    <w:rsid w:val="432326A9"/>
    <w:rsid w:val="43C750E0"/>
    <w:rsid w:val="451643AD"/>
    <w:rsid w:val="48D839EF"/>
    <w:rsid w:val="49AB7353"/>
    <w:rsid w:val="49D94C6A"/>
    <w:rsid w:val="4A5C0EF2"/>
    <w:rsid w:val="4B8356FA"/>
    <w:rsid w:val="507058AE"/>
    <w:rsid w:val="65F65579"/>
    <w:rsid w:val="6B7A7C21"/>
    <w:rsid w:val="6D535020"/>
    <w:rsid w:val="6F0D221F"/>
    <w:rsid w:val="722E763C"/>
    <w:rsid w:val="72E61207"/>
    <w:rsid w:val="74A32035"/>
    <w:rsid w:val="75594814"/>
    <w:rsid w:val="79344ED2"/>
    <w:rsid w:val="797B75AF"/>
    <w:rsid w:val="7F72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C2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6D1C2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6D1C21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6D1C2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D1C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D1C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D1C2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D1C21"/>
    <w:rPr>
      <w:b/>
    </w:rPr>
  </w:style>
  <w:style w:type="character" w:styleId="a7">
    <w:name w:val="Hyperlink"/>
    <w:basedOn w:val="a0"/>
    <w:rsid w:val="006D1C21"/>
    <w:rPr>
      <w:color w:val="0000FF"/>
      <w:u w:val="single"/>
    </w:rPr>
  </w:style>
  <w:style w:type="character" w:styleId="HTML">
    <w:name w:val="HTML Code"/>
    <w:basedOn w:val="a0"/>
    <w:rsid w:val="006D1C21"/>
    <w:rPr>
      <w:rFonts w:ascii="Courier New" w:hAnsi="Courier New"/>
      <w:sz w:val="20"/>
    </w:rPr>
  </w:style>
  <w:style w:type="paragraph" w:styleId="a8">
    <w:name w:val="Document Map"/>
    <w:basedOn w:val="a"/>
    <w:link w:val="Char"/>
    <w:rsid w:val="00553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rsid w:val="0055349B"/>
    <w:rPr>
      <w:rFonts w:ascii="宋体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0"/>
    <w:rsid w:val="0055349B"/>
    <w:rPr>
      <w:sz w:val="18"/>
      <w:szCs w:val="18"/>
    </w:rPr>
  </w:style>
  <w:style w:type="character" w:customStyle="1" w:styleId="Char0">
    <w:name w:val="批注框文本 Char"/>
    <w:basedOn w:val="a0"/>
    <w:link w:val="a9"/>
    <w:rsid w:val="005534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lectron.atom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eloper.chrome.com/apps/about_app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verTrail/RiverTrail/wik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bebenita.github.io/LL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odinghorror.com/blog/2007/07/the-principle-of-least-pow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84</TotalTime>
  <Pages>1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2018-09-30T00:53:00Z</dcterms:created>
  <dcterms:modified xsi:type="dcterms:W3CDTF">2019-04-03T02:18:00Z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