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A3C" w:rsidRDefault="00812BD4">
      <w:pPr>
        <w:pStyle w:val="1"/>
        <w:numPr>
          <w:ilvl w:val="0"/>
          <w:numId w:val="1"/>
        </w:numPr>
        <w:rPr>
          <w:rFonts w:ascii="Consolas" w:eastAsia="宋体" w:hAnsi="Consolas" w:cs="Segoe UI"/>
          <w:color w:val="363636"/>
          <w:shd w:val="clear" w:color="auto" w:fill="FFFFFF"/>
        </w:rPr>
      </w:pPr>
      <w:r>
        <w:rPr>
          <w:rFonts w:ascii="Consolas" w:eastAsia="Segoe UI" w:hAnsi="Consolas" w:cs="Segoe UI"/>
          <w:color w:val="363636"/>
          <w:shd w:val="clear" w:color="auto" w:fill="FFFFFF"/>
        </w:rPr>
        <w:t>window</w:t>
      </w:r>
      <w:r>
        <w:rPr>
          <w:rFonts w:ascii="Consolas" w:hAnsi="Consolas" w:cs="Segoe UI" w:hint="eastAsia"/>
          <w:color w:val="363636"/>
          <w:shd w:val="clear" w:color="auto" w:fill="FFFFFF"/>
        </w:rPr>
        <w:t>对象</w:t>
      </w:r>
    </w:p>
    <w:p w:rsidR="00995A3C" w:rsidRDefault="00812BD4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>概述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浏览器里面，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对象（注意，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为小写）指当前的浏览器窗口。它也是当前页面的顶层对象，即最高一层的对象，所有其他对象都是它的下属。一个变量如果未声明，那么默认就是顶层对象的属性。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a = 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1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;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.a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// 1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上面代码中，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a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是一个没有声明就直接赋值的变量，它自动成为顶层对象的属性。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有自己的实体含义，其实不适合当作最高一层的顶层对象，这是一个语言的设计失误。最早，设计这门语言的时候，原始设想是语言内置的对象越少越好，这样可以提高浏览器的性能。因此，语言设计者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Brendan </w:t>
      </w:r>
      <w:proofErr w:type="spellStart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Eich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就把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对象当作顶层对象，所有未声明就赋值的变量都自动变成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对象的属性。这种设计使得编译阶段无法检测出未声明变量，但到了今天已经没有办法纠正了。</w:t>
      </w:r>
    </w:p>
    <w:p w:rsidR="00995A3C" w:rsidRDefault="00812BD4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 xml:space="preserve">window </w:t>
      </w:r>
      <w:r>
        <w:rPr>
          <w:rFonts w:ascii="Consolas" w:eastAsia="Segoe UI" w:hAnsi="Consolas" w:cs="Segoe UI" w:hint="default"/>
          <w:color w:val="363636"/>
          <w:shd w:val="clear" w:color="auto" w:fill="FFFFFF"/>
        </w:rPr>
        <w:t>对象的属性</w:t>
      </w:r>
    </w:p>
    <w:p w:rsidR="00995A3C" w:rsidRDefault="00812BD4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eastAsia="Segoe UI" w:hAnsi="Consolas" w:cs="Segoe UI" w:hint="default"/>
          <w:color w:val="363636"/>
        </w:rPr>
      </w:pPr>
      <w:proofErr w:type="spellStart"/>
      <w:r>
        <w:rPr>
          <w:rFonts w:ascii="Consolas" w:eastAsia="Segoe UI" w:hAnsi="Consolas" w:cs="Segoe UI" w:hint="default"/>
          <w:color w:val="363636"/>
          <w:shd w:val="clear" w:color="auto" w:fill="FFFFFF"/>
        </w:rPr>
        <w:t>window.name</w:t>
      </w:r>
      <w:proofErr w:type="spellEnd"/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window.name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属性是一个字符串，表示当前浏览器窗口的名字。窗口不一定需要名字，这个属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性主要配合超链接和表单的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target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属性使用。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.name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= 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 xml:space="preserve">'Hello 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World!'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;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.log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.name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// "Hello World!"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该属性只能保存字符串，如果写入的值不是字符串，会自动转成字符串。各个浏览器对这个值的储存容量有所不同，但是一般来说，可以高达几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MB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只要浏览器窗口不关闭，这个属性是不会消失的。</w:t>
      </w:r>
    </w:p>
    <w:p w:rsidR="00995A3C" w:rsidRDefault="00812BD4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>全局对象属性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全局对象属性指向一些浏览器原生的全局对象。</w:t>
      </w:r>
    </w:p>
    <w:p w:rsidR="00995A3C" w:rsidRDefault="00812BD4">
      <w:pPr>
        <w:widowControl/>
        <w:numPr>
          <w:ilvl w:val="0"/>
          <w:numId w:val="2"/>
        </w:numPr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window.document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：指向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document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对象</w:t>
      </w:r>
      <w:r>
        <w:rPr>
          <w:rFonts w:ascii="Consolas" w:eastAsia="宋体" w:hAnsi="Consolas" w:cs="Segoe UI" w:hint="eastAsia"/>
          <w:color w:val="4A4A4A"/>
          <w:sz w:val="20"/>
          <w:szCs w:val="20"/>
          <w:shd w:val="clear" w:color="auto" w:fill="FFFFFF"/>
        </w:rPr>
        <w:t>。</w:t>
      </w:r>
    </w:p>
    <w:p w:rsidR="00995A3C" w:rsidRDefault="00812BD4">
      <w:pPr>
        <w:widowControl/>
        <w:numPr>
          <w:ilvl w:val="0"/>
          <w:numId w:val="2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window.location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：指向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Location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对象，用于获取当前窗口的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URL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信息。它等同于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document.location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属性。</w:t>
      </w:r>
    </w:p>
    <w:p w:rsidR="00995A3C" w:rsidRDefault="00812BD4">
      <w:pPr>
        <w:widowControl/>
        <w:numPr>
          <w:ilvl w:val="0"/>
          <w:numId w:val="2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window.navigator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：指向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Navigator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对象，用于获取环境信息。</w:t>
      </w:r>
    </w:p>
    <w:p w:rsidR="00995A3C" w:rsidRDefault="00812BD4">
      <w:pPr>
        <w:widowControl/>
        <w:numPr>
          <w:ilvl w:val="0"/>
          <w:numId w:val="2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window.history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：指向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History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对象，表示浏览器的浏览历史。</w:t>
      </w:r>
    </w:p>
    <w:p w:rsidR="00995A3C" w:rsidRDefault="00812BD4">
      <w:pPr>
        <w:widowControl/>
        <w:numPr>
          <w:ilvl w:val="0"/>
          <w:numId w:val="2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window.localStorage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：指向本地储存的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localStorage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数据。</w:t>
      </w:r>
    </w:p>
    <w:p w:rsidR="00995A3C" w:rsidRDefault="00812BD4">
      <w:pPr>
        <w:widowControl/>
        <w:numPr>
          <w:ilvl w:val="0"/>
          <w:numId w:val="2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window.sessionStorage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：指向本地储存的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sessionStorage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数据。</w:t>
      </w:r>
    </w:p>
    <w:p w:rsidR="00995A3C" w:rsidRDefault="00812BD4">
      <w:pPr>
        <w:widowControl/>
        <w:numPr>
          <w:ilvl w:val="0"/>
          <w:numId w:val="2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lastRenderedPageBreak/>
        <w:t>window.console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：指向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console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对象，用于操作控制台。</w:t>
      </w:r>
    </w:p>
    <w:p w:rsidR="00995A3C" w:rsidRDefault="00812BD4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 xml:space="preserve">window </w:t>
      </w:r>
      <w:r>
        <w:rPr>
          <w:rFonts w:ascii="Consolas" w:eastAsia="Segoe UI" w:hAnsi="Consolas" w:cs="Segoe UI" w:hint="default"/>
          <w:color w:val="363636"/>
          <w:shd w:val="clear" w:color="auto" w:fill="FFFFFF"/>
        </w:rPr>
        <w:t>对象的方法</w:t>
      </w:r>
    </w:p>
    <w:p w:rsidR="00995A3C" w:rsidRDefault="00812BD4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eastAsia="Segoe UI" w:hAnsi="Consolas" w:cs="Segoe UI" w:hint="default"/>
          <w:color w:val="363636"/>
        </w:rPr>
      </w:pPr>
      <w:proofErr w:type="spellStart"/>
      <w:r>
        <w:rPr>
          <w:rFonts w:ascii="Consolas" w:eastAsia="Segoe UI" w:hAnsi="Consolas" w:cs="Segoe UI" w:hint="default"/>
          <w:color w:val="363636"/>
          <w:shd w:val="clear" w:color="auto" w:fill="FFFFFF"/>
        </w:rPr>
        <w:t>window.alert</w:t>
      </w:r>
      <w:proofErr w:type="spellEnd"/>
      <w:r>
        <w:rPr>
          <w:rFonts w:ascii="Consolas" w:eastAsia="Segoe UI" w:hAnsi="Consolas" w:cs="Segoe UI" w:hint="default"/>
          <w:color w:val="363636"/>
          <w:shd w:val="clear" w:color="auto" w:fill="FFFFFF"/>
        </w:rPr>
        <w:t>()</w:t>
      </w:r>
      <w:r>
        <w:rPr>
          <w:rFonts w:ascii="Consolas" w:eastAsia="Segoe UI" w:hAnsi="Consolas" w:cs="Segoe UI" w:hint="default"/>
          <w:color w:val="363636"/>
          <w:shd w:val="clear" w:color="auto" w:fill="FFFFFF"/>
        </w:rPr>
        <w:t>，</w:t>
      </w:r>
      <w:proofErr w:type="spellStart"/>
      <w:r>
        <w:rPr>
          <w:rFonts w:ascii="Consolas" w:eastAsia="Segoe UI" w:hAnsi="Consolas" w:cs="Segoe UI" w:hint="default"/>
          <w:color w:val="363636"/>
          <w:shd w:val="clear" w:color="auto" w:fill="FFFFFF"/>
        </w:rPr>
        <w:t>window.prompt</w:t>
      </w:r>
      <w:proofErr w:type="spellEnd"/>
      <w:r>
        <w:rPr>
          <w:rFonts w:ascii="Consolas" w:eastAsia="Segoe UI" w:hAnsi="Consolas" w:cs="Segoe UI" w:hint="default"/>
          <w:color w:val="363636"/>
          <w:shd w:val="clear" w:color="auto" w:fill="FFFFFF"/>
        </w:rPr>
        <w:t>()</w:t>
      </w:r>
      <w:r>
        <w:rPr>
          <w:rFonts w:ascii="Consolas" w:eastAsia="Segoe UI" w:hAnsi="Consolas" w:cs="Segoe UI" w:hint="default"/>
          <w:color w:val="363636"/>
          <w:shd w:val="clear" w:color="auto" w:fill="FFFFFF"/>
        </w:rPr>
        <w:t>，</w:t>
      </w:r>
      <w:proofErr w:type="spellStart"/>
      <w:r>
        <w:rPr>
          <w:rFonts w:ascii="Consolas" w:eastAsia="Segoe UI" w:hAnsi="Consolas" w:cs="Segoe UI" w:hint="default"/>
          <w:color w:val="363636"/>
          <w:shd w:val="clear" w:color="auto" w:fill="FFFFFF"/>
        </w:rPr>
        <w:t>window.confirm</w:t>
      </w:r>
      <w:proofErr w:type="spellEnd"/>
      <w:r>
        <w:rPr>
          <w:rFonts w:ascii="Consolas" w:eastAsia="Segoe UI" w:hAnsi="Consolas" w:cs="Segoe UI" w:hint="default"/>
          <w:color w:val="363636"/>
          <w:shd w:val="clear" w:color="auto" w:fill="FFFFFF"/>
        </w:rPr>
        <w:t>()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window.alert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、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window.prompt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、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window.confirm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都是浏览器与用户互动的全局方法。它们会弹出不同的对话框，要求用户做出回应。注意，这三个方法弹出的对话框，都是浏览器统一规定的式样，无法定制。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Style w:val="a4"/>
          <w:rFonts w:ascii="Consolas" w:eastAsia="Segoe UI" w:hAnsi="Consolas" w:cs="Segoe UI"/>
          <w:color w:val="363636"/>
          <w:sz w:val="20"/>
          <w:szCs w:val="20"/>
          <w:shd w:val="clear" w:color="auto" w:fill="FFFFFF"/>
        </w:rPr>
        <w:t>（</w:t>
      </w:r>
      <w:r>
        <w:rPr>
          <w:rStyle w:val="a4"/>
          <w:rFonts w:ascii="Consolas" w:eastAsia="Segoe UI" w:hAnsi="Consolas" w:cs="Segoe UI"/>
          <w:color w:val="363636"/>
          <w:sz w:val="20"/>
          <w:szCs w:val="20"/>
          <w:shd w:val="clear" w:color="auto" w:fill="FFFFFF"/>
        </w:rPr>
        <w:t>1</w:t>
      </w:r>
      <w:r>
        <w:rPr>
          <w:rStyle w:val="a4"/>
          <w:rFonts w:ascii="Consolas" w:eastAsia="Segoe UI" w:hAnsi="Consolas" w:cs="Segoe UI"/>
          <w:color w:val="363636"/>
          <w:sz w:val="20"/>
          <w:szCs w:val="20"/>
          <w:shd w:val="clear" w:color="auto" w:fill="FFFFFF"/>
        </w:rPr>
        <w:t>）</w:t>
      </w:r>
      <w:proofErr w:type="spellStart"/>
      <w:r>
        <w:rPr>
          <w:rStyle w:val="a4"/>
          <w:rFonts w:ascii="Consolas" w:eastAsia="Segoe UI" w:hAnsi="Consolas" w:cs="Segoe UI"/>
          <w:color w:val="363636"/>
          <w:sz w:val="20"/>
          <w:szCs w:val="20"/>
          <w:shd w:val="clear" w:color="auto" w:fill="FFFFFF"/>
        </w:rPr>
        <w:t>window.alert</w:t>
      </w:r>
      <w:proofErr w:type="spellEnd"/>
      <w:r>
        <w:rPr>
          <w:rStyle w:val="a4"/>
          <w:rFonts w:ascii="Consolas" w:eastAsia="Segoe UI" w:hAnsi="Consolas" w:cs="Segoe UI"/>
          <w:color w:val="363636"/>
          <w:sz w:val="20"/>
          <w:szCs w:val="20"/>
          <w:shd w:val="clear" w:color="auto" w:fill="FFFFFF"/>
        </w:rPr>
        <w:t>()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window.alert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方法弹出的对话框，只有一个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确定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按钮，往往用来通知用户某些信息。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.alert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'Hello World'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用户只有点击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确定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按钮，对话框才会消失。对话框弹出期间，浏览器窗口处于冻结状态，如果不点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确定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按钮，用户什么也干不了。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window.alert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方法的参数只能是字符串，没法使用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CSS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样式，但是可以用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\n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指定换行。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alert(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本条提示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\n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分成两行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Style w:val="a4"/>
          <w:rFonts w:ascii="Consolas" w:eastAsia="Segoe UI" w:hAnsi="Consolas" w:cs="Segoe UI"/>
          <w:color w:val="363636"/>
          <w:sz w:val="20"/>
          <w:szCs w:val="20"/>
          <w:shd w:val="clear" w:color="auto" w:fill="FFFFFF"/>
        </w:rPr>
        <w:t>（</w:t>
      </w:r>
      <w:r>
        <w:rPr>
          <w:rStyle w:val="a4"/>
          <w:rFonts w:ascii="Consolas" w:eastAsia="Segoe UI" w:hAnsi="Consolas" w:cs="Segoe UI"/>
          <w:color w:val="363636"/>
          <w:sz w:val="20"/>
          <w:szCs w:val="20"/>
          <w:shd w:val="clear" w:color="auto" w:fill="FFFFFF"/>
        </w:rPr>
        <w:t>2</w:t>
      </w:r>
      <w:r>
        <w:rPr>
          <w:rStyle w:val="a4"/>
          <w:rFonts w:ascii="Consolas" w:eastAsia="Segoe UI" w:hAnsi="Consolas" w:cs="Segoe UI"/>
          <w:color w:val="363636"/>
          <w:sz w:val="20"/>
          <w:szCs w:val="20"/>
          <w:shd w:val="clear" w:color="auto" w:fill="FFFFFF"/>
        </w:rPr>
        <w:t>）</w:t>
      </w:r>
      <w:proofErr w:type="spellStart"/>
      <w:r>
        <w:rPr>
          <w:rStyle w:val="a4"/>
          <w:rFonts w:ascii="Consolas" w:eastAsia="Segoe UI" w:hAnsi="Consolas" w:cs="Segoe UI"/>
          <w:color w:val="363636"/>
          <w:sz w:val="20"/>
          <w:szCs w:val="20"/>
          <w:shd w:val="clear" w:color="auto" w:fill="FFFFFF"/>
        </w:rPr>
        <w:t>window.prompt</w:t>
      </w:r>
      <w:proofErr w:type="spellEnd"/>
      <w:r>
        <w:rPr>
          <w:rStyle w:val="a4"/>
          <w:rFonts w:ascii="Consolas" w:eastAsia="Segoe UI" w:hAnsi="Consolas" w:cs="Segoe UI"/>
          <w:color w:val="363636"/>
          <w:sz w:val="20"/>
          <w:szCs w:val="20"/>
          <w:shd w:val="clear" w:color="auto" w:fill="FFFFFF"/>
        </w:rPr>
        <w:t>()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window.prompt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方法弹出的对话框，提示文字的下方，还有一个输入框，要求用户输入信息，并有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确定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和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取消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两个按钮。它往往用来获取用户输入的数据。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var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result = prompt(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您的年龄？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, 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25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上面代码会跳出一个对话框，文字提示为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您的年龄？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，要求用户在对话框中输入自己的年龄（默认显示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25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）。用户填入的值，会作为返回值存入变量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result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window.prompt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的返回值有两种情况，可能是字符串（有可能是空字符串），也有可能是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null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。具体分成三种情况。</w:t>
      </w:r>
    </w:p>
    <w:p w:rsidR="00995A3C" w:rsidRDefault="00812BD4">
      <w:pPr>
        <w:widowControl/>
        <w:numPr>
          <w:ilvl w:val="0"/>
          <w:numId w:val="3"/>
        </w:numPr>
        <w:ind w:left="420"/>
        <w:rPr>
          <w:rFonts w:ascii="Consolas" w:hAnsi="Consolas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用户输入信息，并点击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确定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，则用户输入的信息就是返回值。</w:t>
      </w:r>
    </w:p>
    <w:p w:rsidR="00995A3C" w:rsidRDefault="00812BD4">
      <w:pPr>
        <w:widowControl/>
        <w:numPr>
          <w:ilvl w:val="0"/>
          <w:numId w:val="3"/>
        </w:numPr>
        <w:spacing w:before="53"/>
        <w:ind w:left="420"/>
        <w:rPr>
          <w:rFonts w:ascii="Consolas" w:hAnsi="Consolas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用户没有输入信息，直接点击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确定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，则输入框的默认值就是返回值。</w:t>
      </w:r>
    </w:p>
    <w:p w:rsidR="00995A3C" w:rsidRDefault="00812BD4">
      <w:pPr>
        <w:widowControl/>
        <w:numPr>
          <w:ilvl w:val="0"/>
          <w:numId w:val="3"/>
        </w:numPr>
        <w:spacing w:before="53"/>
        <w:ind w:left="420"/>
        <w:rPr>
          <w:rFonts w:ascii="Consolas" w:hAnsi="Consolas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用户点击了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取消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（或者按了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ESC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按钮），则返回值是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null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window.prompt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方法的第二个参数是可选的，但是最好总是提供第二个参数，作为输入框的默认值。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Style w:val="a4"/>
          <w:rFonts w:ascii="Consolas" w:eastAsia="Segoe UI" w:hAnsi="Consolas" w:cs="Segoe UI"/>
          <w:color w:val="363636"/>
          <w:sz w:val="20"/>
          <w:szCs w:val="20"/>
          <w:shd w:val="clear" w:color="auto" w:fill="FFFFFF"/>
        </w:rPr>
        <w:t>（</w:t>
      </w:r>
      <w:r>
        <w:rPr>
          <w:rStyle w:val="a4"/>
          <w:rFonts w:ascii="Consolas" w:eastAsia="Segoe UI" w:hAnsi="Consolas" w:cs="Segoe UI"/>
          <w:color w:val="363636"/>
          <w:sz w:val="20"/>
          <w:szCs w:val="20"/>
          <w:shd w:val="clear" w:color="auto" w:fill="FFFFFF"/>
        </w:rPr>
        <w:t>3</w:t>
      </w:r>
      <w:r>
        <w:rPr>
          <w:rStyle w:val="a4"/>
          <w:rFonts w:ascii="Consolas" w:eastAsia="Segoe UI" w:hAnsi="Consolas" w:cs="Segoe UI"/>
          <w:color w:val="363636"/>
          <w:sz w:val="20"/>
          <w:szCs w:val="20"/>
          <w:shd w:val="clear" w:color="auto" w:fill="FFFFFF"/>
        </w:rPr>
        <w:t>）</w:t>
      </w:r>
      <w:proofErr w:type="spellStart"/>
      <w:r>
        <w:rPr>
          <w:rStyle w:val="a4"/>
          <w:rFonts w:ascii="Consolas" w:eastAsia="Segoe UI" w:hAnsi="Consolas" w:cs="Segoe UI"/>
          <w:color w:val="363636"/>
          <w:sz w:val="20"/>
          <w:szCs w:val="20"/>
          <w:shd w:val="clear" w:color="auto" w:fill="FFFFFF"/>
        </w:rPr>
        <w:t>window.confirm</w:t>
      </w:r>
      <w:proofErr w:type="spellEnd"/>
      <w:r>
        <w:rPr>
          <w:rStyle w:val="a4"/>
          <w:rFonts w:ascii="Consolas" w:eastAsia="Segoe UI" w:hAnsi="Consolas" w:cs="Segoe UI"/>
          <w:color w:val="363636"/>
          <w:sz w:val="20"/>
          <w:szCs w:val="20"/>
          <w:shd w:val="clear" w:color="auto" w:fill="FFFFFF"/>
        </w:rPr>
        <w:t>()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window.confirm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方法弹出的对话框，除了提示信息之外，只有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确定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和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取消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两个按钮，往往用来征询用户是否同意。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var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result = confirm(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你最近好吗？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lastRenderedPageBreak/>
        <w:t>上面代码弹出一个对话框，上面只有一行文字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你最近好吗？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，用户选择点击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确定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或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取消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confirm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方法返回一个布尔值，如果用户点击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确定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，返回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true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；如果用户点击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取消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，则返回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false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var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okay = confirm(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'Please confirm this message.'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if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(okay) {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用户按下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“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确定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”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} </w:t>
      </w: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else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{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用户按下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“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取消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”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}</w:t>
      </w:r>
    </w:p>
    <w:p w:rsidR="00995A3C" w:rsidRDefault="00812BD4">
      <w:pPr>
        <w:pStyle w:val="3"/>
        <w:rPr>
          <w:rFonts w:hint="default"/>
        </w:rPr>
      </w:pPr>
      <w:proofErr w:type="spellStart"/>
      <w:r>
        <w:t>window.scroll</w:t>
      </w:r>
      <w:proofErr w:type="spellEnd"/>
      <w:r>
        <w:t xml:space="preserve">(), </w:t>
      </w:r>
      <w:proofErr w:type="spellStart"/>
      <w:r>
        <w:t>window.scrollTo</w:t>
      </w:r>
      <w:proofErr w:type="spellEnd"/>
      <w:r>
        <w:t xml:space="preserve">(), </w:t>
      </w:r>
      <w:proofErr w:type="spellStart"/>
      <w:r>
        <w:t>window.scrollBy</w:t>
      </w:r>
      <w:proofErr w:type="spellEnd"/>
      <w:r>
        <w:t>()</w:t>
      </w:r>
    </w:p>
    <w:p w:rsidR="00995A3C" w:rsidRDefault="00812BD4">
      <w:pPr>
        <w:widowControl/>
        <w:spacing w:before="53"/>
        <w:ind w:left="60"/>
        <w:rPr>
          <w:rFonts w:ascii="Consolas" w:hAnsi="Consolas"/>
        </w:rPr>
      </w:pPr>
      <w:r>
        <w:rPr>
          <w:rFonts w:ascii="Consolas" w:hAnsi="Consolas" w:hint="eastAsia"/>
        </w:rPr>
        <w:t>窗口滚动功能</w:t>
      </w:r>
    </w:p>
    <w:p w:rsidR="00995A3C" w:rsidRDefault="00812BD4">
      <w:pPr>
        <w:widowControl/>
        <w:spacing w:before="53"/>
        <w:ind w:left="6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window.scroll</w:t>
      </w:r>
      <w:proofErr w:type="spellEnd"/>
      <w:r>
        <w:rPr>
          <w:rFonts w:ascii="Consolas" w:hAnsi="Consolas" w:hint="eastAsia"/>
        </w:rPr>
        <w:t>(x, y)</w:t>
      </w:r>
    </w:p>
    <w:p w:rsidR="00995A3C" w:rsidRDefault="00812BD4">
      <w:pPr>
        <w:widowControl/>
        <w:spacing w:before="53"/>
        <w:ind w:left="60"/>
        <w:rPr>
          <w:rFonts w:ascii="Consolas" w:hAnsi="Consolas"/>
        </w:rPr>
      </w:pPr>
      <w:r>
        <w:rPr>
          <w:rFonts w:ascii="Consolas" w:hAnsi="Consolas" w:hint="eastAsia"/>
        </w:rPr>
        <w:t>区别：</w:t>
      </w:r>
    </w:p>
    <w:p w:rsidR="00995A3C" w:rsidRDefault="00812BD4">
      <w:pPr>
        <w:widowControl/>
        <w:spacing w:before="53"/>
        <w:ind w:left="60"/>
        <w:rPr>
          <w:rFonts w:ascii="Consolas" w:hAnsi="Consolas"/>
        </w:rPr>
      </w:pPr>
      <w:r>
        <w:rPr>
          <w:rFonts w:ascii="Consolas" w:hAnsi="Consolas" w:hint="eastAsia"/>
        </w:rPr>
        <w:t>scroll()</w:t>
      </w:r>
      <w:r>
        <w:rPr>
          <w:rFonts w:ascii="Consolas" w:hAnsi="Consolas" w:hint="eastAsia"/>
        </w:rPr>
        <w:t>和</w:t>
      </w:r>
      <w:proofErr w:type="spellStart"/>
      <w:r>
        <w:rPr>
          <w:rFonts w:ascii="Consolas" w:hAnsi="Consolas" w:hint="eastAsia"/>
        </w:rPr>
        <w:t>scrollTo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一样。</w:t>
      </w:r>
    </w:p>
    <w:p w:rsidR="00995A3C" w:rsidRDefault="00812BD4">
      <w:pPr>
        <w:widowControl/>
        <w:spacing w:before="53"/>
        <w:ind w:left="6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t>scrollBy</w:t>
      </w:r>
      <w:proofErr w:type="spellEnd"/>
      <w:r>
        <w:rPr>
          <w:rFonts w:ascii="Consolas" w:hAnsi="Consolas" w:hint="eastAsia"/>
        </w:rPr>
        <w:t>()</w:t>
      </w:r>
      <w:r>
        <w:rPr>
          <w:rFonts w:ascii="Consolas" w:hAnsi="Consolas" w:hint="eastAsia"/>
        </w:rPr>
        <w:t>会在之前的数据上累加。</w:t>
      </w:r>
    </w:p>
    <w:p w:rsidR="00995A3C" w:rsidRDefault="00812BD4">
      <w:pPr>
        <w:pStyle w:val="1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History</w:t>
      </w:r>
      <w:r>
        <w:rPr>
          <w:rFonts w:ascii="Consolas" w:hAnsi="Consolas" w:hint="eastAsia"/>
        </w:rPr>
        <w:t>对象</w:t>
      </w:r>
    </w:p>
    <w:p w:rsidR="00995A3C" w:rsidRDefault="00812BD4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>概述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window.history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属性指向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History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对象，它表示当前窗口的浏览历史。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History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对象保存了当前窗口访问过的所有页面网址。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下面代码表示当前窗口一共访问过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3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个网址。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.history.length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// 3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由于安全原因，浏览器不允许脚本读取这些地址，但是允许在地址之间导航。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后退到前一个网址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history.back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()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等同于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history.go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-1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浏览器工具栏的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前进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和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后退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按钮，其实就是对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History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对象进行操作。</w:t>
      </w:r>
    </w:p>
    <w:p w:rsidR="00995A3C" w:rsidRDefault="00812BD4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lastRenderedPageBreak/>
        <w:t>方法</w:t>
      </w:r>
    </w:p>
    <w:p w:rsidR="00995A3C" w:rsidRDefault="00812BD4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eastAsia="Segoe UI" w:hAnsi="Consolas" w:cs="Segoe UI" w:hint="default"/>
          <w:color w:val="363636"/>
        </w:rPr>
      </w:pPr>
      <w:proofErr w:type="spellStart"/>
      <w:r>
        <w:rPr>
          <w:rFonts w:ascii="Consolas" w:hAnsi="Consolas" w:cs="Segoe UI"/>
          <w:color w:val="363636"/>
          <w:shd w:val="clear" w:color="auto" w:fill="FFFFFF"/>
        </w:rPr>
        <w:t>h</w:t>
      </w:r>
      <w:r>
        <w:rPr>
          <w:rFonts w:ascii="Consolas" w:eastAsia="Segoe UI" w:hAnsi="Consolas" w:cs="Segoe UI" w:hint="default"/>
          <w:color w:val="363636"/>
          <w:shd w:val="clear" w:color="auto" w:fill="FFFFFF"/>
        </w:rPr>
        <w:t>istory.back</w:t>
      </w:r>
      <w:proofErr w:type="spellEnd"/>
      <w:r>
        <w:rPr>
          <w:rFonts w:ascii="Consolas" w:eastAsia="Segoe UI" w:hAnsi="Consolas" w:cs="Segoe UI" w:hint="default"/>
          <w:color w:val="363636"/>
          <w:shd w:val="clear" w:color="auto" w:fill="FFFFFF"/>
        </w:rPr>
        <w:t>()</w:t>
      </w:r>
      <w:r>
        <w:rPr>
          <w:rFonts w:ascii="Consolas" w:eastAsia="Segoe UI" w:hAnsi="Consolas" w:cs="Segoe UI" w:hint="default"/>
          <w:color w:val="363636"/>
          <w:shd w:val="clear" w:color="auto" w:fill="FFFFFF"/>
        </w:rPr>
        <w:t>、</w:t>
      </w:r>
      <w:proofErr w:type="spellStart"/>
      <w:r>
        <w:rPr>
          <w:rFonts w:ascii="Consolas" w:hAnsi="Consolas" w:cs="Segoe UI"/>
          <w:color w:val="363636"/>
          <w:shd w:val="clear" w:color="auto" w:fill="FFFFFF"/>
        </w:rPr>
        <w:t>h</w:t>
      </w:r>
      <w:r>
        <w:rPr>
          <w:rFonts w:ascii="Consolas" w:eastAsia="Segoe UI" w:hAnsi="Consolas" w:cs="Segoe UI" w:hint="default"/>
          <w:color w:val="363636"/>
          <w:shd w:val="clear" w:color="auto" w:fill="FFFFFF"/>
        </w:rPr>
        <w:t>istory.forward</w:t>
      </w:r>
      <w:proofErr w:type="spellEnd"/>
      <w:r>
        <w:rPr>
          <w:rFonts w:ascii="Consolas" w:eastAsia="Segoe UI" w:hAnsi="Consolas" w:cs="Segoe UI" w:hint="default"/>
          <w:color w:val="363636"/>
          <w:shd w:val="clear" w:color="auto" w:fill="FFFFFF"/>
        </w:rPr>
        <w:t>()</w:t>
      </w:r>
      <w:r>
        <w:rPr>
          <w:rFonts w:ascii="Consolas" w:eastAsia="Segoe UI" w:hAnsi="Consolas" w:cs="Segoe UI" w:hint="default"/>
          <w:color w:val="363636"/>
          <w:shd w:val="clear" w:color="auto" w:fill="FFFFFF"/>
        </w:rPr>
        <w:t>、</w:t>
      </w:r>
      <w:proofErr w:type="spellStart"/>
      <w:r>
        <w:rPr>
          <w:rFonts w:ascii="Consolas" w:hAnsi="Consolas" w:cs="Segoe UI"/>
          <w:color w:val="363636"/>
          <w:shd w:val="clear" w:color="auto" w:fill="FFFFFF"/>
        </w:rPr>
        <w:t>h</w:t>
      </w:r>
      <w:r>
        <w:rPr>
          <w:rFonts w:ascii="Consolas" w:eastAsia="Segoe UI" w:hAnsi="Consolas" w:cs="Segoe UI" w:hint="default"/>
          <w:color w:val="363636"/>
          <w:shd w:val="clear" w:color="auto" w:fill="FFFFFF"/>
        </w:rPr>
        <w:t>istory.go</w:t>
      </w:r>
      <w:proofErr w:type="spellEnd"/>
      <w:r>
        <w:rPr>
          <w:rFonts w:ascii="Consolas" w:eastAsia="Segoe UI" w:hAnsi="Consolas" w:cs="Segoe UI" w:hint="default"/>
          <w:color w:val="363636"/>
          <w:shd w:val="clear" w:color="auto" w:fill="FFFFFF"/>
        </w:rPr>
        <w:t>()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这三个方法用于在历史之中移动。</w:t>
      </w:r>
    </w:p>
    <w:p w:rsidR="00995A3C" w:rsidRDefault="00812BD4">
      <w:pPr>
        <w:widowControl/>
        <w:numPr>
          <w:ilvl w:val="0"/>
          <w:numId w:val="4"/>
        </w:numPr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宋体" w:hAnsi="Consolas" w:cs="monospace" w:hint="eastAsia"/>
          <w:color w:val="FF3860"/>
          <w:sz w:val="18"/>
          <w:szCs w:val="18"/>
          <w:shd w:val="clear" w:color="auto" w:fill="F5F5F5"/>
        </w:rPr>
        <w:t>h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istory.back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：移动到上一个网址，等同于点击浏览器的后退键。对于第一个访问的网址，该方法无效果。</w:t>
      </w:r>
    </w:p>
    <w:p w:rsidR="00995A3C" w:rsidRDefault="00812BD4">
      <w:pPr>
        <w:widowControl/>
        <w:numPr>
          <w:ilvl w:val="0"/>
          <w:numId w:val="4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宋体" w:hAnsi="Consolas" w:cs="monospace" w:hint="eastAsia"/>
          <w:color w:val="FF3860"/>
          <w:sz w:val="18"/>
          <w:szCs w:val="18"/>
          <w:shd w:val="clear" w:color="auto" w:fill="F5F5F5"/>
        </w:rPr>
        <w:t>h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istory.forward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：移动到下一个网址，等同于点击浏览器的前进键。对于最后一个访问的网址，该方法无效果。</w:t>
      </w:r>
    </w:p>
    <w:p w:rsidR="00995A3C" w:rsidRDefault="00812BD4">
      <w:pPr>
        <w:widowControl/>
        <w:numPr>
          <w:ilvl w:val="0"/>
          <w:numId w:val="4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宋体" w:hAnsi="Consolas" w:cs="monospace" w:hint="eastAsia"/>
          <w:color w:val="FF3860"/>
          <w:sz w:val="18"/>
          <w:szCs w:val="18"/>
          <w:shd w:val="clear" w:color="auto" w:fill="F5F5F5"/>
        </w:rPr>
        <w:t>h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istory.go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：接受一个整数作为参数，以当前网址为基准，移动到参数指定的网址，比如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go(1)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相当于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forward()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go(-1)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相当于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back()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。如果参数超过实际存在的网址范围，该方法无效果；如果不指定参数，默认参数为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0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，相当于刷新当前页面。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history.back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();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history.forward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();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history.go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-2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history.go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(0)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相当于刷新当前页面。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history.go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0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注意，移动到以前访问过的页面时，页面通常是从浏览器缓存之中加载，而不是重新要求服务器发送新的网页。</w:t>
      </w:r>
    </w:p>
    <w:p w:rsidR="00995A3C" w:rsidRDefault="00995A3C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</w:pPr>
    </w:p>
    <w:p w:rsidR="00995A3C" w:rsidRDefault="00812BD4">
      <w:pPr>
        <w:pStyle w:val="1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Location </w:t>
      </w:r>
      <w:r>
        <w:rPr>
          <w:rFonts w:ascii="Consolas" w:hAnsi="Consolas"/>
        </w:rPr>
        <w:t>对象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Location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对象是浏览器提供的原生对象，提供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URL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相关的信息和操作方法。通过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window.location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和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document.location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属性，可以拿到这个对象。</w:t>
      </w:r>
    </w:p>
    <w:p w:rsidR="00995A3C" w:rsidRDefault="00812BD4">
      <w:pPr>
        <w:pStyle w:val="2"/>
        <w:rPr>
          <w:rFonts w:ascii="Consolas" w:hAnsi="Consolas" w:hint="default"/>
        </w:rPr>
      </w:pPr>
      <w:r>
        <w:rPr>
          <w:rFonts w:ascii="Consolas" w:hAnsi="Consolas" w:hint="default"/>
        </w:rPr>
        <w:t>属性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Location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对象提供以下属性。</w:t>
      </w:r>
    </w:p>
    <w:p w:rsidR="00995A3C" w:rsidRDefault="00812BD4">
      <w:pPr>
        <w:widowControl/>
        <w:numPr>
          <w:ilvl w:val="0"/>
          <w:numId w:val="5"/>
        </w:numPr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宋体" w:hAnsi="Consolas" w:cs="monospace" w:hint="eastAsia"/>
          <w:color w:val="FF3860"/>
          <w:sz w:val="18"/>
          <w:szCs w:val="18"/>
          <w:shd w:val="clear" w:color="auto" w:fill="F5F5F5"/>
        </w:rPr>
        <w:t>l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ocation.href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：整个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URL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</w:t>
      </w:r>
    </w:p>
    <w:p w:rsidR="00995A3C" w:rsidRDefault="00812BD4">
      <w:pPr>
        <w:widowControl/>
        <w:numPr>
          <w:ilvl w:val="0"/>
          <w:numId w:val="5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宋体" w:hAnsi="Consolas" w:cs="monospace" w:hint="eastAsia"/>
          <w:color w:val="FF3860"/>
          <w:sz w:val="18"/>
          <w:szCs w:val="18"/>
          <w:shd w:val="clear" w:color="auto" w:fill="F5F5F5"/>
        </w:rPr>
        <w:t>l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ocation.protocol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：当前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URL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的协议，包括冒号（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: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）。</w:t>
      </w:r>
    </w:p>
    <w:p w:rsidR="00995A3C" w:rsidRDefault="00812BD4">
      <w:pPr>
        <w:widowControl/>
        <w:numPr>
          <w:ilvl w:val="0"/>
          <w:numId w:val="5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宋体" w:hAnsi="Consolas" w:cs="monospace" w:hint="eastAsia"/>
          <w:color w:val="FF3860"/>
          <w:sz w:val="18"/>
          <w:szCs w:val="18"/>
          <w:shd w:val="clear" w:color="auto" w:fill="F5F5F5"/>
        </w:rPr>
        <w:t>l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ocation.host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：主机，包括冒号（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: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）和端口（默认的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80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端口和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443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端口会省略）。</w:t>
      </w:r>
    </w:p>
    <w:p w:rsidR="00995A3C" w:rsidRDefault="00812BD4">
      <w:pPr>
        <w:widowControl/>
        <w:numPr>
          <w:ilvl w:val="0"/>
          <w:numId w:val="5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宋体" w:hAnsi="Consolas" w:cs="monospace" w:hint="eastAsia"/>
          <w:color w:val="FF3860"/>
          <w:sz w:val="18"/>
          <w:szCs w:val="18"/>
          <w:shd w:val="clear" w:color="auto" w:fill="F5F5F5"/>
        </w:rPr>
        <w:t>l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ocation.hostname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：主机名，不包括端口。</w:t>
      </w:r>
    </w:p>
    <w:p w:rsidR="00995A3C" w:rsidRDefault="00812BD4">
      <w:pPr>
        <w:widowControl/>
        <w:numPr>
          <w:ilvl w:val="0"/>
          <w:numId w:val="5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宋体" w:hAnsi="Consolas" w:cs="monospace" w:hint="eastAsia"/>
          <w:color w:val="FF3860"/>
          <w:sz w:val="18"/>
          <w:szCs w:val="18"/>
          <w:shd w:val="clear" w:color="auto" w:fill="F5F5F5"/>
        </w:rPr>
        <w:t>l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ocation.port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：端口号。</w:t>
      </w:r>
    </w:p>
    <w:p w:rsidR="00995A3C" w:rsidRDefault="00812BD4">
      <w:pPr>
        <w:widowControl/>
        <w:numPr>
          <w:ilvl w:val="0"/>
          <w:numId w:val="5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宋体" w:hAnsi="Consolas" w:cs="monospace" w:hint="eastAsia"/>
          <w:color w:val="FF3860"/>
          <w:sz w:val="18"/>
          <w:szCs w:val="18"/>
          <w:shd w:val="clear" w:color="auto" w:fill="F5F5F5"/>
        </w:rPr>
        <w:t>l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ocation.pathname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URL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的路径部分，从根路径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/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开始。</w:t>
      </w:r>
    </w:p>
    <w:p w:rsidR="00995A3C" w:rsidRDefault="00812BD4">
      <w:pPr>
        <w:widowControl/>
        <w:numPr>
          <w:ilvl w:val="0"/>
          <w:numId w:val="5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宋体" w:hAnsi="Consolas" w:cs="monospace" w:hint="eastAsia"/>
          <w:color w:val="FF3860"/>
          <w:sz w:val="18"/>
          <w:szCs w:val="18"/>
          <w:shd w:val="clear" w:color="auto" w:fill="F5F5F5"/>
        </w:rPr>
        <w:lastRenderedPageBreak/>
        <w:t>l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ocation.search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：查询字符串部分，从问号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?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开始。</w:t>
      </w:r>
    </w:p>
    <w:p w:rsidR="00995A3C" w:rsidRDefault="00812BD4">
      <w:pPr>
        <w:widowControl/>
        <w:numPr>
          <w:ilvl w:val="0"/>
          <w:numId w:val="5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宋体" w:hAnsi="Consolas" w:cs="monospace" w:hint="eastAsia"/>
          <w:color w:val="FF3860"/>
          <w:sz w:val="18"/>
          <w:szCs w:val="18"/>
          <w:shd w:val="clear" w:color="auto" w:fill="F5F5F5"/>
        </w:rPr>
        <w:t>l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ocation.hash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：片段字符串部分，从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#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开始。</w:t>
      </w:r>
    </w:p>
    <w:p w:rsidR="00995A3C" w:rsidRDefault="00812BD4">
      <w:pPr>
        <w:widowControl/>
        <w:numPr>
          <w:ilvl w:val="0"/>
          <w:numId w:val="5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宋体" w:hAnsi="Consolas" w:cs="monospace" w:hint="eastAsia"/>
          <w:color w:val="FF3860"/>
          <w:sz w:val="18"/>
          <w:szCs w:val="18"/>
          <w:shd w:val="clear" w:color="auto" w:fill="F5F5F5"/>
        </w:rPr>
        <w:t>l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ocation.username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：域名前面的用户名。</w:t>
      </w:r>
    </w:p>
    <w:p w:rsidR="00995A3C" w:rsidRDefault="00812BD4">
      <w:pPr>
        <w:widowControl/>
        <w:numPr>
          <w:ilvl w:val="0"/>
          <w:numId w:val="5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宋体" w:hAnsi="Consolas" w:cs="monospace" w:hint="eastAsia"/>
          <w:color w:val="FF3860"/>
          <w:sz w:val="18"/>
          <w:szCs w:val="18"/>
          <w:shd w:val="clear" w:color="auto" w:fill="F5F5F5"/>
        </w:rPr>
        <w:t>l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ocation.password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：域名前面的密码。</w:t>
      </w:r>
    </w:p>
    <w:p w:rsidR="00995A3C" w:rsidRDefault="00812BD4">
      <w:pPr>
        <w:widowControl/>
        <w:numPr>
          <w:ilvl w:val="0"/>
          <w:numId w:val="5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宋体" w:hAnsi="Consolas" w:cs="monospace" w:hint="eastAsia"/>
          <w:color w:val="FF3860"/>
          <w:sz w:val="18"/>
          <w:szCs w:val="18"/>
          <w:shd w:val="clear" w:color="auto" w:fill="F5F5F5"/>
        </w:rPr>
        <w:t>l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ocation.origin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URL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的协议、主机名和端口。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这些属性里面，只有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origin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属性是只读的，其他属性都可写。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注意，如果对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Location.href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写入新的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URL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地址，浏览器会立刻跳转到这个新地址。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跳转到新网址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.location.href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= 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'http://www.example.com'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;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这个特性常常用于让网页自动滚动到新的锚点。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.location.href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= 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'#top'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;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直接改写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location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，相当于写入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href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.location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= 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'http://www.example.com'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;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等同于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.location.href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= 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'http://www.example.com'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;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另外，</w:t>
      </w:r>
      <w:proofErr w:type="spellStart"/>
      <w:r>
        <w:rPr>
          <w:rStyle w:val="HTML0"/>
          <w:rFonts w:ascii="Consolas" w:eastAsia="宋体" w:hAnsi="Consolas" w:cs="monospace" w:hint="eastAsia"/>
          <w:color w:val="FF3860"/>
          <w:sz w:val="18"/>
          <w:szCs w:val="18"/>
          <w:shd w:val="clear" w:color="auto" w:fill="F5F5F5"/>
        </w:rPr>
        <w:t>l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ocation.href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属性是浏览器唯一允许跨域写入的属性，即非同源的窗口可以改写另一个窗口的</w:t>
      </w:r>
      <w:proofErr w:type="spellStart"/>
      <w:r>
        <w:rPr>
          <w:rStyle w:val="HTML0"/>
          <w:rFonts w:ascii="Consolas" w:eastAsia="宋体" w:hAnsi="Consolas" w:cs="monospace" w:hint="eastAsia"/>
          <w:color w:val="FF3860"/>
          <w:sz w:val="18"/>
          <w:szCs w:val="18"/>
          <w:shd w:val="clear" w:color="auto" w:fill="F5F5F5"/>
        </w:rPr>
        <w:t>l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ocation.href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属性，导致后者的网址跳转。</w:t>
      </w:r>
      <w:r>
        <w:rPr>
          <w:rStyle w:val="HTML0"/>
          <w:rFonts w:ascii="Consolas" w:eastAsia="宋体" w:hAnsi="Consolas" w:cs="monospace" w:hint="eastAsia"/>
          <w:color w:val="FF3860"/>
          <w:sz w:val="18"/>
          <w:szCs w:val="18"/>
          <w:shd w:val="clear" w:color="auto" w:fill="F5F5F5"/>
        </w:rPr>
        <w:t>l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ocation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的其他属性都不允许跨域写入。</w:t>
      </w:r>
    </w:p>
    <w:p w:rsidR="00995A3C" w:rsidRDefault="00812BD4">
      <w:pPr>
        <w:pStyle w:val="2"/>
        <w:rPr>
          <w:rFonts w:ascii="Consolas" w:hAnsi="Consolas" w:hint="default"/>
        </w:rPr>
      </w:pPr>
      <w:r>
        <w:rPr>
          <w:rFonts w:ascii="Consolas" w:hAnsi="Consolas" w:hint="default"/>
        </w:rPr>
        <w:t>方法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a4"/>
          <w:rFonts w:ascii="Consolas" w:eastAsia="宋体" w:hAnsi="Consolas" w:cs="Segoe UI" w:hint="eastAsia"/>
          <w:color w:val="363636"/>
          <w:sz w:val="20"/>
          <w:szCs w:val="20"/>
          <w:shd w:val="clear" w:color="auto" w:fill="FFFFFF"/>
        </w:rPr>
        <w:t>l</w:t>
      </w:r>
      <w:r>
        <w:rPr>
          <w:rStyle w:val="a4"/>
          <w:rFonts w:ascii="Consolas" w:eastAsia="Segoe UI" w:hAnsi="Consolas" w:cs="Segoe UI"/>
          <w:color w:val="363636"/>
          <w:sz w:val="20"/>
          <w:szCs w:val="20"/>
          <w:shd w:val="clear" w:color="auto" w:fill="FFFFFF"/>
        </w:rPr>
        <w:t>ocation.reload</w:t>
      </w:r>
      <w:proofErr w:type="spellEnd"/>
      <w:r>
        <w:rPr>
          <w:rStyle w:val="a4"/>
          <w:rFonts w:ascii="Consolas" w:eastAsia="Segoe UI" w:hAnsi="Consolas" w:cs="Segoe UI"/>
          <w:color w:val="363636"/>
          <w:sz w:val="20"/>
          <w:szCs w:val="20"/>
          <w:shd w:val="clear" w:color="auto" w:fill="FFFFFF"/>
        </w:rPr>
        <w:t>()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reload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方法使得浏览器重新加载当前网址，相当于按下浏览器的刷新按钮。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它接受一个布尔值作为参数。如果参数为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true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，浏览器将向服务器重新请求这个网页，并且重新加载后，网页将滚动到头部（即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scrollTop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 xml:space="preserve"> === 0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）。如果参数是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false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或为空，浏览器将从本地缓存重新加载该网页，并且重新加载后，网页的视口位置是重新加载前的位置。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向服务器重新请求当前网址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.location.reload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true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995A3C" w:rsidRDefault="00812BD4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 xml:space="preserve">URL </w:t>
      </w:r>
      <w:r>
        <w:rPr>
          <w:rFonts w:ascii="Consolas" w:eastAsia="Segoe UI" w:hAnsi="Consolas" w:cs="Segoe UI" w:hint="default"/>
          <w:color w:val="363636"/>
          <w:shd w:val="clear" w:color="auto" w:fill="FFFFFF"/>
        </w:rPr>
        <w:t>的编码和解码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网页的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URL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只能包含合法的字符。合法字符分成两类。</w:t>
      </w:r>
    </w:p>
    <w:p w:rsidR="00995A3C" w:rsidRDefault="00812BD4">
      <w:pPr>
        <w:widowControl/>
        <w:numPr>
          <w:ilvl w:val="0"/>
          <w:numId w:val="6"/>
        </w:numPr>
        <w:ind w:left="420"/>
        <w:rPr>
          <w:rFonts w:ascii="Consolas" w:hAnsi="Consolas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URL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元字符：分号（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;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），逗号（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,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），斜杠（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/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），问号（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?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），冒号（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: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at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@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&amp;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，等号（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=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），加号（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+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），美元符号（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$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），井号（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#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</w:t>
      </w:r>
    </w:p>
    <w:p w:rsidR="00995A3C" w:rsidRDefault="00812BD4">
      <w:pPr>
        <w:widowControl/>
        <w:numPr>
          <w:ilvl w:val="0"/>
          <w:numId w:val="6"/>
        </w:numPr>
        <w:spacing w:before="53"/>
        <w:ind w:left="420"/>
        <w:rPr>
          <w:rFonts w:ascii="Consolas" w:hAnsi="Consolas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语义字符：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a-z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A-Z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0-9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，连词号（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-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），下划线（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_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），点（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.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），感叹号（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!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），波浪线（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~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），星号（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*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），单引号（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'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），圆括号（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除了以上字符，其他字符出现在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URL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之中都必须转义，规则是根据操作系统的默认编码，将每个字节转为百分号（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%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）加上两个大写的十六进制字母。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lastRenderedPageBreak/>
        <w:t>比如，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UTF-8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的操作系统上，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http://www.example.com/q=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春节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这个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URL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之中，汉字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春节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不是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URL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的合法字符，所以被浏览器自动转成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http://www.example.com/q=%E6%98%A5%E8%8A%82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。其中，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春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转成了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%E6%98%A5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节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转成了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%E8%8A%82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。这是因为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春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和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节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UTF-8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编码分别是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E6 98 A5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和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E8 8A 82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，将每个字节前面加上百分号，就构成了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URL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编码。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JavaScript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提供四个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URL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的编码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/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解码方法。</w:t>
      </w:r>
    </w:p>
    <w:p w:rsidR="00995A3C" w:rsidRPr="00414627" w:rsidRDefault="00812BD4">
      <w:pPr>
        <w:widowControl/>
        <w:numPr>
          <w:ilvl w:val="0"/>
          <w:numId w:val="7"/>
        </w:numPr>
        <w:ind w:left="420"/>
        <w:rPr>
          <w:rFonts w:ascii="Consolas" w:hAnsi="Consolas"/>
          <w:b/>
          <w:color w:val="C00000"/>
        </w:rPr>
      </w:pPr>
      <w:proofErr w:type="spellStart"/>
      <w:r w:rsidRPr="00414627">
        <w:rPr>
          <w:rStyle w:val="HTML0"/>
          <w:rFonts w:ascii="Consolas" w:eastAsia="monospace" w:hAnsi="Consolas" w:cs="monospace"/>
          <w:b/>
          <w:color w:val="C00000"/>
          <w:sz w:val="18"/>
          <w:szCs w:val="18"/>
          <w:shd w:val="clear" w:color="auto" w:fill="F5F5F5"/>
        </w:rPr>
        <w:t>encodeURI</w:t>
      </w:r>
      <w:proofErr w:type="spellEnd"/>
      <w:r w:rsidRPr="00414627">
        <w:rPr>
          <w:rStyle w:val="HTML0"/>
          <w:rFonts w:ascii="Consolas" w:eastAsia="monospace" w:hAnsi="Consolas" w:cs="monospace"/>
          <w:b/>
          <w:color w:val="C00000"/>
          <w:sz w:val="18"/>
          <w:szCs w:val="18"/>
          <w:shd w:val="clear" w:color="auto" w:fill="F5F5F5"/>
        </w:rPr>
        <w:t>()</w:t>
      </w:r>
    </w:p>
    <w:p w:rsidR="00995A3C" w:rsidRDefault="00812BD4">
      <w:pPr>
        <w:widowControl/>
        <w:numPr>
          <w:ilvl w:val="0"/>
          <w:numId w:val="7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encodeURIComponent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</w:p>
    <w:p w:rsidR="00995A3C" w:rsidRPr="00414627" w:rsidRDefault="00812BD4">
      <w:pPr>
        <w:widowControl/>
        <w:numPr>
          <w:ilvl w:val="0"/>
          <w:numId w:val="7"/>
        </w:numPr>
        <w:spacing w:before="53"/>
        <w:ind w:left="420"/>
        <w:rPr>
          <w:rFonts w:ascii="Consolas" w:hAnsi="Consolas"/>
          <w:b/>
          <w:color w:val="C00000"/>
        </w:rPr>
      </w:pPr>
      <w:proofErr w:type="spellStart"/>
      <w:r w:rsidRPr="00414627">
        <w:rPr>
          <w:rStyle w:val="HTML0"/>
          <w:rFonts w:ascii="Consolas" w:eastAsia="monospace" w:hAnsi="Consolas" w:cs="monospace"/>
          <w:b/>
          <w:color w:val="C00000"/>
          <w:sz w:val="18"/>
          <w:szCs w:val="18"/>
          <w:shd w:val="clear" w:color="auto" w:fill="F5F5F5"/>
        </w:rPr>
        <w:t>decodeURI</w:t>
      </w:r>
      <w:proofErr w:type="spellEnd"/>
      <w:r w:rsidRPr="00414627">
        <w:rPr>
          <w:rStyle w:val="HTML0"/>
          <w:rFonts w:ascii="Consolas" w:eastAsia="monospace" w:hAnsi="Consolas" w:cs="monospace"/>
          <w:b/>
          <w:color w:val="C00000"/>
          <w:sz w:val="18"/>
          <w:szCs w:val="18"/>
          <w:shd w:val="clear" w:color="auto" w:fill="F5F5F5"/>
        </w:rPr>
        <w:t>()</w:t>
      </w:r>
    </w:p>
    <w:p w:rsidR="00995A3C" w:rsidRDefault="00812BD4">
      <w:pPr>
        <w:widowControl/>
        <w:numPr>
          <w:ilvl w:val="0"/>
          <w:numId w:val="7"/>
        </w:numPr>
        <w:spacing w:before="53"/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decodeURIComponent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</w:p>
    <w:p w:rsidR="00995A3C" w:rsidRDefault="00812BD4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eastAsia="Segoe UI" w:hAnsi="Consolas" w:cs="Segoe UI" w:hint="default"/>
          <w:color w:val="363636"/>
        </w:rPr>
      </w:pPr>
      <w:proofErr w:type="spellStart"/>
      <w:r>
        <w:rPr>
          <w:rFonts w:ascii="Consolas" w:eastAsia="Segoe UI" w:hAnsi="Consolas" w:cs="Segoe UI" w:hint="default"/>
          <w:color w:val="363636"/>
          <w:shd w:val="clear" w:color="auto" w:fill="FFFFFF"/>
        </w:rPr>
        <w:t>encodeURI</w:t>
      </w:r>
      <w:proofErr w:type="spellEnd"/>
      <w:r>
        <w:rPr>
          <w:rFonts w:ascii="Consolas" w:eastAsia="Segoe UI" w:hAnsi="Consolas" w:cs="Segoe UI" w:hint="default"/>
          <w:color w:val="363636"/>
          <w:shd w:val="clear" w:color="auto" w:fill="FFFFFF"/>
        </w:rPr>
        <w:t>()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encodeURI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方法用于转码整个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URL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。它的参数是一个字符串，代表整个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URL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。它会将元字符和语义字符之外的字符，都进行转义。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encodeURI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'http://www.example.com/q=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春节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// "http://www.example.com/q=%E6%98%A5%E8%8A%82"</w:t>
      </w:r>
    </w:p>
    <w:p w:rsidR="00995A3C" w:rsidRDefault="00812BD4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eastAsia="Segoe UI" w:hAnsi="Consolas" w:cs="Segoe UI" w:hint="default"/>
          <w:color w:val="363636"/>
        </w:rPr>
      </w:pPr>
      <w:bookmarkStart w:id="0" w:name="_GoBack"/>
      <w:bookmarkEnd w:id="0"/>
      <w:proofErr w:type="spellStart"/>
      <w:r>
        <w:rPr>
          <w:rFonts w:ascii="Consolas" w:eastAsia="Segoe UI" w:hAnsi="Consolas" w:cs="Segoe UI" w:hint="default"/>
          <w:color w:val="363636"/>
          <w:shd w:val="clear" w:color="auto" w:fill="FFFFFF"/>
        </w:rPr>
        <w:t>decodeURI</w:t>
      </w:r>
      <w:proofErr w:type="spellEnd"/>
      <w:r>
        <w:rPr>
          <w:rFonts w:ascii="Consolas" w:eastAsia="Segoe UI" w:hAnsi="Consolas" w:cs="Segoe UI" w:hint="default"/>
          <w:color w:val="363636"/>
          <w:shd w:val="clear" w:color="auto" w:fill="FFFFFF"/>
        </w:rPr>
        <w:t>()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decodeURI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方法用于整个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URL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的解码。它是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encodeURI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方法的逆运算。它接受一个参数，就是转码后的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URL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decodeURI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'http://www.example.com/q=%E6%98%A5%E8%8A%82'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// "http://www.example.com/q=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春节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"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// "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春节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"</w:t>
      </w:r>
    </w:p>
    <w:p w:rsidR="00995A3C" w:rsidRDefault="00995A3C">
      <w:pPr>
        <w:widowControl/>
        <w:spacing w:before="53"/>
        <w:rPr>
          <w:rFonts w:ascii="Consolas" w:hAnsi="Consolas"/>
        </w:rPr>
      </w:pPr>
    </w:p>
    <w:p w:rsidR="00995A3C" w:rsidRDefault="00995A3C">
      <w:pPr>
        <w:widowControl/>
        <w:spacing w:before="53"/>
        <w:ind w:left="60"/>
        <w:rPr>
          <w:rFonts w:ascii="Consolas" w:hAnsi="Consolas"/>
        </w:rPr>
      </w:pPr>
    </w:p>
    <w:p w:rsidR="00995A3C" w:rsidRDefault="00812BD4">
      <w:pPr>
        <w:pStyle w:val="1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Cookie</w:t>
      </w:r>
    </w:p>
    <w:p w:rsidR="00995A3C" w:rsidRDefault="00812BD4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>概述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是服务器保存在浏览器的一小段文本信息，每个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的大小一般不能超过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4KB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。浏览器每次向服务器发出请求，就会自动附上这段信息。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主要用来分辨两个请求是否来自同一个浏览器，以及用来保存一些状态信息。它的常用场合有以下一些。</w:t>
      </w:r>
    </w:p>
    <w:p w:rsidR="00995A3C" w:rsidRDefault="00812BD4">
      <w:pPr>
        <w:widowControl/>
        <w:numPr>
          <w:ilvl w:val="0"/>
          <w:numId w:val="8"/>
        </w:numPr>
        <w:ind w:left="420"/>
        <w:rPr>
          <w:rFonts w:ascii="Consolas" w:hAnsi="Consolas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对话（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session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）管理：保存登录、购物车等需要记录的信息。</w:t>
      </w:r>
    </w:p>
    <w:p w:rsidR="00995A3C" w:rsidRDefault="00812BD4">
      <w:pPr>
        <w:widowControl/>
        <w:numPr>
          <w:ilvl w:val="0"/>
          <w:numId w:val="8"/>
        </w:numPr>
        <w:spacing w:before="53"/>
        <w:ind w:left="420"/>
        <w:rPr>
          <w:rFonts w:ascii="Consolas" w:hAnsi="Consolas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个性化：保存用户的偏好，比如网页的字体大小、背景色等等。</w:t>
      </w:r>
    </w:p>
    <w:p w:rsidR="00995A3C" w:rsidRDefault="00812BD4">
      <w:pPr>
        <w:widowControl/>
        <w:numPr>
          <w:ilvl w:val="0"/>
          <w:numId w:val="8"/>
        </w:numPr>
        <w:spacing w:before="53"/>
        <w:ind w:left="420"/>
        <w:rPr>
          <w:rFonts w:ascii="Consolas" w:hAnsi="Consolas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lastRenderedPageBreak/>
        <w:t>追踪：记录和分析用户行为。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有些开发者使用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作为客户端储存。这样做虽然可行，但是并不推荐，因为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的设计目标并不是这个，它的容量很小（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4KB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），缺乏数据操作接口，而且会影响性能。客户端储存应该使用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Web storage API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和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IndexedDB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包含以下几方面的信息。</w:t>
      </w:r>
    </w:p>
    <w:p w:rsidR="00995A3C" w:rsidRPr="0046453F" w:rsidRDefault="00812BD4">
      <w:pPr>
        <w:widowControl/>
        <w:numPr>
          <w:ilvl w:val="0"/>
          <w:numId w:val="9"/>
        </w:numPr>
        <w:ind w:left="420"/>
        <w:rPr>
          <w:rFonts w:ascii="Consolas" w:hAnsi="Consolas"/>
          <w:color w:val="C00000"/>
        </w:rPr>
      </w:pPr>
      <w:r w:rsidRPr="0046453F">
        <w:rPr>
          <w:rFonts w:ascii="Consolas" w:eastAsia="Segoe UI" w:hAnsi="Consolas" w:cs="Segoe UI"/>
          <w:color w:val="C00000"/>
          <w:sz w:val="20"/>
          <w:szCs w:val="20"/>
          <w:shd w:val="clear" w:color="auto" w:fill="FFFFFF"/>
        </w:rPr>
        <w:t xml:space="preserve">Cookie </w:t>
      </w:r>
      <w:r w:rsidRPr="0046453F">
        <w:rPr>
          <w:rFonts w:ascii="Consolas" w:eastAsia="Segoe UI" w:hAnsi="Consolas" w:cs="Segoe UI"/>
          <w:color w:val="C00000"/>
          <w:sz w:val="20"/>
          <w:szCs w:val="20"/>
          <w:shd w:val="clear" w:color="auto" w:fill="FFFFFF"/>
        </w:rPr>
        <w:t>的名字</w:t>
      </w:r>
    </w:p>
    <w:p w:rsidR="00995A3C" w:rsidRPr="0046453F" w:rsidRDefault="00812BD4">
      <w:pPr>
        <w:widowControl/>
        <w:numPr>
          <w:ilvl w:val="0"/>
          <w:numId w:val="9"/>
        </w:numPr>
        <w:spacing w:before="53"/>
        <w:ind w:left="420"/>
        <w:rPr>
          <w:rFonts w:ascii="Consolas" w:hAnsi="Consolas"/>
          <w:color w:val="C00000"/>
        </w:rPr>
      </w:pPr>
      <w:r w:rsidRPr="0046453F">
        <w:rPr>
          <w:rFonts w:ascii="Consolas" w:eastAsia="Segoe UI" w:hAnsi="Consolas" w:cs="Segoe UI"/>
          <w:color w:val="C00000"/>
          <w:sz w:val="20"/>
          <w:szCs w:val="20"/>
          <w:shd w:val="clear" w:color="auto" w:fill="FFFFFF"/>
        </w:rPr>
        <w:t xml:space="preserve">Cookie </w:t>
      </w:r>
      <w:r w:rsidRPr="0046453F">
        <w:rPr>
          <w:rFonts w:ascii="Consolas" w:eastAsia="Segoe UI" w:hAnsi="Consolas" w:cs="Segoe UI"/>
          <w:color w:val="C00000"/>
          <w:sz w:val="20"/>
          <w:szCs w:val="20"/>
          <w:shd w:val="clear" w:color="auto" w:fill="FFFFFF"/>
        </w:rPr>
        <w:t>的值（真正的数据写在这里面）</w:t>
      </w:r>
    </w:p>
    <w:p w:rsidR="00995A3C" w:rsidRPr="0046453F" w:rsidRDefault="00812BD4">
      <w:pPr>
        <w:widowControl/>
        <w:numPr>
          <w:ilvl w:val="0"/>
          <w:numId w:val="9"/>
        </w:numPr>
        <w:spacing w:before="53"/>
        <w:ind w:left="420"/>
        <w:rPr>
          <w:rFonts w:ascii="Consolas" w:hAnsi="Consolas"/>
          <w:color w:val="C00000"/>
        </w:rPr>
      </w:pPr>
      <w:r w:rsidRPr="0046453F">
        <w:rPr>
          <w:rFonts w:ascii="Consolas" w:eastAsia="Segoe UI" w:hAnsi="Consolas" w:cs="Segoe UI"/>
          <w:color w:val="C00000"/>
          <w:sz w:val="20"/>
          <w:szCs w:val="20"/>
          <w:shd w:val="clear" w:color="auto" w:fill="FFFFFF"/>
        </w:rPr>
        <w:t>到期时间</w:t>
      </w:r>
    </w:p>
    <w:p w:rsidR="00995A3C" w:rsidRDefault="00812BD4">
      <w:pPr>
        <w:widowControl/>
        <w:numPr>
          <w:ilvl w:val="0"/>
          <w:numId w:val="9"/>
        </w:numPr>
        <w:spacing w:before="53"/>
        <w:ind w:left="420"/>
        <w:rPr>
          <w:rFonts w:ascii="Consolas" w:hAnsi="Consolas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所属域名（默认是当前域名）</w:t>
      </w:r>
    </w:p>
    <w:p w:rsidR="00995A3C" w:rsidRDefault="00812BD4">
      <w:pPr>
        <w:widowControl/>
        <w:numPr>
          <w:ilvl w:val="0"/>
          <w:numId w:val="9"/>
        </w:numPr>
        <w:spacing w:before="53"/>
        <w:ind w:left="420"/>
        <w:rPr>
          <w:rFonts w:ascii="Consolas" w:hAnsi="Consolas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生效的路径（默认是当前网址）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举例来说，用户访问网址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www.example.com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，服务器在浏览器写入一个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。这个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就会包含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www.example.com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这个域名，以及根路径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/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。这意味着，这个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对该域名的根路径和它的所有子路径都有效。如果路径设为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/forums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，那么这个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只有在访问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www.example.com/forums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及其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子路径时才有效。以后，浏览器一旦访问这个路径，浏览器就会附上这段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发送给服务器。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浏览器可以设置不接受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，也可以设置不向服务器发送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window.navigator.cookieEnabled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属性返回一个布尔值，表示浏览器是否打开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功能。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浏览器是否打开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 Cookie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功能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.navigator.cookieEnabled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// true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document.cookie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属性返回当前网页的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当前网页的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Cookie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.cookie</w:t>
      </w:r>
      <w:proofErr w:type="spellEnd"/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不同浏览器对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数量和大小的限制，是不一样的。一般来说，单个域名设置的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不应超过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30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个，每个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的大小不能超过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4KB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。超过限制以后，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将被忽略，不会被设置。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浏览器的同源政策规定，两个网址只要域名相同和端口相同，就可以共享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</w:t>
      </w:r>
    </w:p>
    <w:p w:rsidR="00995A3C" w:rsidRDefault="00812BD4">
      <w:pPr>
        <w:rPr>
          <w:rFonts w:ascii="Consolas" w:eastAsia="宋体" w:hAnsi="Consolas" w:cs="Segoe UI"/>
          <w:color w:val="4A4A4A"/>
          <w:sz w:val="20"/>
          <w:szCs w:val="20"/>
          <w:shd w:val="clear" w:color="auto" w:fill="FFFFFF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注意，这里不要求协议相同</w:t>
      </w:r>
      <w:r>
        <w:rPr>
          <w:rFonts w:ascii="Consolas" w:eastAsia="宋体" w:hAnsi="Consolas" w:cs="Segoe UI" w:hint="eastAsia"/>
          <w:color w:val="4A4A4A"/>
          <w:sz w:val="20"/>
          <w:szCs w:val="20"/>
          <w:shd w:val="clear" w:color="auto" w:fill="FFFFFF"/>
        </w:rPr>
        <w:t>。</w:t>
      </w:r>
    </w:p>
    <w:p w:rsidR="00995A3C" w:rsidRDefault="00812BD4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 xml:space="preserve">Cookie </w:t>
      </w:r>
      <w:r>
        <w:rPr>
          <w:rFonts w:ascii="Consolas" w:eastAsia="Segoe UI" w:hAnsi="Consolas" w:cs="Segoe UI" w:hint="default"/>
          <w:color w:val="363636"/>
          <w:shd w:val="clear" w:color="auto" w:fill="FFFFFF"/>
        </w:rPr>
        <w:t>的属性</w:t>
      </w:r>
    </w:p>
    <w:p w:rsidR="00995A3C" w:rsidRDefault="00812BD4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>Expires</w:t>
      </w:r>
      <w:r>
        <w:rPr>
          <w:rFonts w:ascii="Consolas" w:eastAsia="Segoe UI" w:hAnsi="Consolas" w:cs="Segoe UI" w:hint="default"/>
          <w:color w:val="363636"/>
          <w:shd w:val="clear" w:color="auto" w:fill="FFFFFF"/>
        </w:rPr>
        <w:t>，</w:t>
      </w:r>
      <w:r>
        <w:rPr>
          <w:rFonts w:ascii="Consolas" w:eastAsia="Segoe UI" w:hAnsi="Consolas" w:cs="Segoe UI" w:hint="default"/>
          <w:color w:val="363636"/>
          <w:shd w:val="clear" w:color="auto" w:fill="FFFFFF"/>
        </w:rPr>
        <w:t>Max-Age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Expires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属性指定一个具体的到期时间，到了指定时间以后，浏览器就不再保留这个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。它的值是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UTC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格式，可以使用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Date.prototype.toUTCString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进行格式转换。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r>
        <w:rPr>
          <w:rFonts w:ascii="Consolas" w:eastAsia="Consolas" w:hAnsi="Consolas" w:cs="Consolas" w:hint="default"/>
          <w:color w:val="66D9EF"/>
          <w:sz w:val="21"/>
          <w:szCs w:val="21"/>
          <w:shd w:val="clear" w:color="auto" w:fill="23241F"/>
        </w:rPr>
        <w:t>Set-Cookie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: id=a3fWa; Expires=Wed, 21 Oct 2015 07:28:00 GMT;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如果不设置该属性，或者设为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null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只在当前会话（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session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）有效，浏览器窗口一旦关闭，当前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Session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结束，该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就会被删除。另外，浏览器根据本地时间，决定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lastRenderedPageBreak/>
        <w:t>是否过期，由于本地时间是不精确的，所以没有办法保证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一定会在服务器指定的时间过期。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Max-Age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属性指定从现在开始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存在的秒数，比如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60 * 60 * 24 * 365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（即一年）。过了这个时间以后，浏览器就不再保留这个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如果同时指定了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Expires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和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Max-Age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，那么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Max-Age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的值将优先生效。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如果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Set-Cookie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字段没有指定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Expires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或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Max-Age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属性，那么这个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就是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Session Cookie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，即它只在本次对话存在，一旦用户关闭浏览器，浏览器就不会再保留这个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</w:t>
      </w:r>
    </w:p>
    <w:p w:rsidR="00995A3C" w:rsidRDefault="00812BD4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eastAsia="Segoe UI" w:hAnsi="Consolas" w:cs="Segoe UI" w:hint="default"/>
          <w:color w:val="363636"/>
          <w:shd w:val="clear" w:color="auto" w:fill="FFFFFF"/>
        </w:rPr>
      </w:pPr>
      <w:proofErr w:type="spellStart"/>
      <w:r>
        <w:rPr>
          <w:rFonts w:ascii="Consolas" w:eastAsia="Segoe UI" w:hAnsi="Consolas" w:cs="Segoe UI" w:hint="default"/>
          <w:color w:val="363636"/>
          <w:shd w:val="clear" w:color="auto" w:fill="FFFFFF"/>
        </w:rPr>
        <w:t>document.cookie</w:t>
      </w:r>
      <w:proofErr w:type="spellEnd"/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document.cookie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属性用于读写当前网页的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读取的时候，它会返回当前网页的所有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.cookie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// "</w:t>
      </w:r>
      <w:proofErr w:type="spellStart"/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foo</w:t>
      </w:r>
      <w:proofErr w:type="spellEnd"/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=</w:t>
      </w:r>
      <w:proofErr w:type="spellStart"/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bar;baz</w:t>
      </w:r>
      <w:proofErr w:type="spellEnd"/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=bar"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上面代码从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document.cookie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一次性读出两个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，它们之间使用分号分隔。必须手动还原，才能取出每一个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的值。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var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cookies = 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.cookie.split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';'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for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(</w:t>
      </w:r>
      <w:proofErr w:type="spellStart"/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var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i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= 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0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; </w:t>
      </w: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i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&lt; </w:t>
      </w: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cookies.length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; </w:t>
      </w: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i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++) {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  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.log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(cookies[</w:t>
      </w: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i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]);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}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// </w:t>
      </w:r>
      <w:proofErr w:type="spellStart"/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foo</w:t>
      </w:r>
      <w:proofErr w:type="spellEnd"/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=bar// </w:t>
      </w:r>
      <w:proofErr w:type="spellStart"/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baz</w:t>
      </w:r>
      <w:proofErr w:type="spellEnd"/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=bar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document.cookie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属性是可写的，可以通过它为当前网站添加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.cookie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= 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fontSize</w:t>
      </w:r>
      <w:proofErr w:type="spellEnd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=14'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;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写入的时候，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的值必须写成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key=value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的形式。注意，等号两边不能有空格。另外，写入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的时候，必须对分号、逗号和空格进行转义（它们都不允许作为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的值），这可以用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encodeURIComponent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方法达到。</w:t>
      </w:r>
    </w:p>
    <w:p w:rsidR="00995A3C" w:rsidRDefault="00812BD4">
      <w:pP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但是，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document.cookie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一次只能写入一个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，而且写入并不是覆盖，而是添加。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document.cookie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读写行为的差异（一次可以读出全部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，但是只能写入一个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），与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HTTP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协议的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通信格式有关。浏览器向服务器发送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的时候，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Cookie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字段是使用一行将所有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全部发送；服务器向浏览器设置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的时候，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Set-Cookie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字段是一行设置一个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写入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的时候，可以一起写入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的属性。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document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.cookie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= 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"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foo</w:t>
      </w:r>
      <w:proofErr w:type="spellEnd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=bar; expires=Fri, 31 Dec 2020 23:59:59 GMT"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;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b/>
          <w:color w:val="363636"/>
          <w:shd w:val="clear" w:color="auto" w:fill="FFFFFF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上面代码中，写入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 Cookie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的时候，同时设置了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expires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属性。属性值的等号两边，也是不能有空格的。</w:t>
      </w:r>
    </w:p>
    <w:p w:rsidR="00995A3C" w:rsidRDefault="00812BD4">
      <w:pPr>
        <w:pStyle w:val="1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Web Storage</w:t>
      </w:r>
    </w:p>
    <w:p w:rsidR="00995A3C" w:rsidRDefault="00812BD4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>概述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Storage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接口用于脚本在浏览器保存数据。两个对象部署了这个接口：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window.sessionStorage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和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window.localStorage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sessionStorage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保存的数据用于浏览器的一次会话（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session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），当会话结束（通常是窗口关闭），数据被清空；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localStorage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保存的数据长期存在，下一次访问该网站的时候，网页可以直接读取以前保存的数据。除了保存期限的长短不同，这两个对象的其他方面都一致。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保存的数据都以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“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键值对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”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的形式存在。也就是说，每一项数据都有一个键名和对应的值。所有的数据都是以文本格式保存。</w:t>
      </w:r>
    </w:p>
    <w:p w:rsidR="00995A3C" w:rsidRDefault="00812BD4">
      <w:pPr>
        <w:pStyle w:val="2"/>
        <w:widowControl/>
        <w:shd w:val="clear" w:color="auto" w:fill="FFFFFF"/>
        <w:spacing w:before="240" w:beforeAutospacing="0" w:after="120" w:afterAutospacing="0" w:line="11" w:lineRule="atLeast"/>
        <w:rPr>
          <w:rFonts w:ascii="Consolas" w:eastAsia="Segoe UI" w:hAnsi="Consolas" w:cs="Segoe UI" w:hint="default"/>
          <w:color w:val="363636"/>
        </w:rPr>
      </w:pPr>
      <w:r>
        <w:rPr>
          <w:rFonts w:ascii="Consolas" w:eastAsia="Segoe UI" w:hAnsi="Consolas" w:cs="Segoe UI" w:hint="default"/>
          <w:color w:val="363636"/>
          <w:shd w:val="clear" w:color="auto" w:fill="FFFFFF"/>
        </w:rPr>
        <w:t>属性和方法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 xml:space="preserve">Storage 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接口只有一个属性。</w:t>
      </w:r>
    </w:p>
    <w:p w:rsidR="00995A3C" w:rsidRDefault="00812BD4">
      <w:pPr>
        <w:widowControl/>
        <w:numPr>
          <w:ilvl w:val="0"/>
          <w:numId w:val="10"/>
        </w:numPr>
        <w:ind w:left="420"/>
        <w:rPr>
          <w:rFonts w:ascii="Consolas" w:hAnsi="Consolas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Storage.length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：返回保存的数据项个数。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.localStorage.setItem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foo'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,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'a</w:t>
      </w:r>
      <w:proofErr w:type="spellEnd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.localStorage.setItem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bar'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,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'b</w:t>
      </w:r>
      <w:proofErr w:type="spellEnd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.localStorage.setItem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baz</w:t>
      </w:r>
      <w:proofErr w:type="spellEnd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, 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'c'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.localStorage.length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// 3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该接口提供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5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个方法。</w:t>
      </w:r>
    </w:p>
    <w:p w:rsidR="00995A3C" w:rsidRDefault="00812BD4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eastAsia="Segoe UI" w:hAnsi="Consolas" w:cs="Segoe UI" w:hint="default"/>
          <w:color w:val="363636"/>
        </w:rPr>
      </w:pPr>
      <w:proofErr w:type="spellStart"/>
      <w:r>
        <w:rPr>
          <w:rFonts w:ascii="Consolas" w:eastAsia="Segoe UI" w:hAnsi="Consolas" w:cs="Segoe UI" w:hint="default"/>
          <w:color w:val="363636"/>
          <w:shd w:val="clear" w:color="auto" w:fill="FFFFFF"/>
        </w:rPr>
        <w:t>Storage.setItem</w:t>
      </w:r>
      <w:proofErr w:type="spellEnd"/>
      <w:r>
        <w:rPr>
          <w:rFonts w:ascii="Consolas" w:eastAsia="Segoe UI" w:hAnsi="Consolas" w:cs="Segoe UI" w:hint="default"/>
          <w:color w:val="363636"/>
          <w:shd w:val="clear" w:color="auto" w:fill="FFFFFF"/>
        </w:rPr>
        <w:t>()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Storage.setItem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方法用于存入数据。它接受两个参数，第一个是键名，第二个是保存的数据。如果键名已经存在，该方法会更新已有的键值。该方法没有返回值。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.sessionStorage.setItem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key'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,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'value</w:t>
      </w:r>
      <w:proofErr w:type="spellEnd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.localStorage.setItem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'key'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, 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'value'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注意，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Storage.setItem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两个参数都是字符串。如果不是字符串，会自动转成字符串，再存入浏览器。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.sessionStorage.setItem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3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,{ </w:t>
      </w:r>
      <w:r>
        <w:rPr>
          <w:rFonts w:ascii="Consolas" w:eastAsia="Consolas" w:hAnsi="Consolas" w:cs="Consolas" w:hint="default"/>
          <w:color w:val="F92672"/>
          <w:sz w:val="21"/>
          <w:szCs w:val="21"/>
          <w:shd w:val="clear" w:color="auto" w:fill="23241F"/>
        </w:rPr>
        <w:t>foo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:</w:t>
      </w:r>
      <w:r>
        <w:rPr>
          <w:rFonts w:ascii="Consolas" w:eastAsia="Consolas" w:hAnsi="Consolas" w:cs="Consolas" w:hint="default"/>
          <w:color w:val="AE81FF"/>
          <w:sz w:val="21"/>
          <w:szCs w:val="21"/>
          <w:shd w:val="clear" w:color="auto" w:fill="23241F"/>
        </w:rPr>
        <w:t>1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});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.sessionStorage.getItem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'3'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)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// "[object Object]"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上面代码中，</w:t>
      </w: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setItem</w:t>
      </w:r>
      <w:proofErr w:type="spellEnd"/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方法的两个参数都不是字符串，但是存入的值都是字符串。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lastRenderedPageBreak/>
        <w:t>如果储存空间已满，该方法会抛错。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写入不一定要用这个方法，直接赋值也是可以的。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 xml:space="preserve">// </w:t>
      </w:r>
      <w:r>
        <w:rPr>
          <w:rFonts w:ascii="Consolas" w:eastAsia="Consolas" w:hAnsi="Consolas" w:cs="Consolas" w:hint="default"/>
          <w:color w:val="75715E"/>
          <w:sz w:val="21"/>
          <w:szCs w:val="21"/>
          <w:shd w:val="clear" w:color="auto" w:fill="23241F"/>
        </w:rPr>
        <w:t>下面三种写法等价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.localStorage.foo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 = 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'123'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;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.localStorage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[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foo</w:t>
      </w:r>
      <w:proofErr w:type="spellEnd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] = 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'123'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;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.localStorage.setItem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foo</w:t>
      </w:r>
      <w:proofErr w:type="spellEnd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 xml:space="preserve">, 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'123'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995A3C" w:rsidRDefault="00812BD4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eastAsia="Segoe UI" w:hAnsi="Consolas" w:cs="Segoe UI" w:hint="default"/>
          <w:color w:val="363636"/>
        </w:rPr>
      </w:pPr>
      <w:proofErr w:type="spellStart"/>
      <w:r>
        <w:rPr>
          <w:rFonts w:ascii="Consolas" w:eastAsia="Segoe UI" w:hAnsi="Consolas" w:cs="Segoe UI" w:hint="default"/>
          <w:color w:val="363636"/>
          <w:shd w:val="clear" w:color="auto" w:fill="FFFFFF"/>
        </w:rPr>
        <w:t>Storage.getItem</w:t>
      </w:r>
      <w:proofErr w:type="spellEnd"/>
      <w:r>
        <w:rPr>
          <w:rFonts w:ascii="Consolas" w:eastAsia="Segoe UI" w:hAnsi="Consolas" w:cs="Segoe UI" w:hint="default"/>
          <w:color w:val="363636"/>
          <w:shd w:val="clear" w:color="auto" w:fill="FFFFFF"/>
        </w:rPr>
        <w:t>()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Storage.getItem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方法用于读取数据。它只有一个参数，就是键名。如果键名不存在，该方法返回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null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.sessionStorage.getItem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'key'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.localStorage.getItem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'key'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键名应该是一个字符串，否则会被自动转为字符串。</w:t>
      </w:r>
    </w:p>
    <w:p w:rsidR="00995A3C" w:rsidRDefault="00812BD4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eastAsia="Segoe UI" w:hAnsi="Consolas" w:cs="Segoe UI" w:hint="default"/>
          <w:color w:val="363636"/>
        </w:rPr>
      </w:pPr>
      <w:proofErr w:type="spellStart"/>
      <w:r>
        <w:rPr>
          <w:rFonts w:ascii="Consolas" w:eastAsia="Segoe UI" w:hAnsi="Consolas" w:cs="Segoe UI" w:hint="default"/>
          <w:color w:val="363636"/>
          <w:shd w:val="clear" w:color="auto" w:fill="FFFFFF"/>
        </w:rPr>
        <w:t>Storage.removeItem</w:t>
      </w:r>
      <w:proofErr w:type="spellEnd"/>
      <w:r>
        <w:rPr>
          <w:rFonts w:ascii="Consolas" w:eastAsia="Segoe UI" w:hAnsi="Consolas" w:cs="Segoe UI" w:hint="default"/>
          <w:color w:val="363636"/>
          <w:shd w:val="clear" w:color="auto" w:fill="FFFFFF"/>
        </w:rPr>
        <w:t>()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Storage.removeItem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方法用于清除某个键名对应的键值。它接受键名作为参数，如果键名不存在，该方法不会做任何事情。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sessionStorage.removeItem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'key'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localStorage.removeItem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</w:t>
      </w:r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'key'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);</w:t>
      </w:r>
    </w:p>
    <w:p w:rsidR="00995A3C" w:rsidRDefault="00812BD4">
      <w:pPr>
        <w:pStyle w:val="3"/>
        <w:widowControl/>
        <w:shd w:val="clear" w:color="auto" w:fill="FFFFFF"/>
        <w:spacing w:before="280" w:beforeAutospacing="0" w:after="140" w:afterAutospacing="0" w:line="11" w:lineRule="atLeast"/>
        <w:rPr>
          <w:rFonts w:ascii="Consolas" w:eastAsia="Segoe UI" w:hAnsi="Consolas" w:cs="Segoe UI" w:hint="default"/>
          <w:color w:val="363636"/>
        </w:rPr>
      </w:pPr>
      <w:proofErr w:type="spellStart"/>
      <w:r>
        <w:rPr>
          <w:rFonts w:ascii="Consolas" w:eastAsia="Segoe UI" w:hAnsi="Consolas" w:cs="Segoe UI" w:hint="default"/>
          <w:color w:val="363636"/>
          <w:shd w:val="clear" w:color="auto" w:fill="FFFFFF"/>
        </w:rPr>
        <w:t>Storage.clear</w:t>
      </w:r>
      <w:proofErr w:type="spellEnd"/>
      <w:r>
        <w:rPr>
          <w:rFonts w:ascii="Consolas" w:eastAsia="Segoe UI" w:hAnsi="Consolas" w:cs="Segoe UI" w:hint="default"/>
          <w:color w:val="363636"/>
          <w:shd w:val="clear" w:color="auto" w:fill="FFFFFF"/>
        </w:rPr>
        <w:t>()</w:t>
      </w:r>
    </w:p>
    <w:p w:rsidR="00995A3C" w:rsidRDefault="00812BD4">
      <w:pPr>
        <w:pStyle w:val="a3"/>
        <w:widowControl/>
        <w:shd w:val="clear" w:color="auto" w:fill="FFFFFF"/>
        <w:spacing w:beforeAutospacing="0" w:after="210" w:afterAutospacing="0"/>
        <w:rPr>
          <w:rFonts w:ascii="Consolas" w:eastAsia="Segoe UI" w:hAnsi="Consolas" w:cs="Segoe UI"/>
          <w:color w:val="4A4A4A"/>
          <w:sz w:val="20"/>
          <w:szCs w:val="20"/>
        </w:rPr>
      </w:pPr>
      <w:proofErr w:type="spellStart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Storage.clear</w:t>
      </w:r>
      <w:proofErr w:type="spellEnd"/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()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方法用于清除所有保存的数据。该方法的返回值是</w:t>
      </w:r>
      <w:r>
        <w:rPr>
          <w:rStyle w:val="HTML0"/>
          <w:rFonts w:ascii="Consolas" w:eastAsia="monospace" w:hAnsi="Consolas" w:cs="monospace"/>
          <w:color w:val="FF3860"/>
          <w:sz w:val="18"/>
          <w:szCs w:val="18"/>
          <w:shd w:val="clear" w:color="auto" w:fill="F5F5F5"/>
        </w:rPr>
        <w:t>undefined</w:t>
      </w:r>
      <w: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  <w:t>。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.sessionStorage.clear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()</w:t>
      </w:r>
    </w:p>
    <w:p w:rsidR="00995A3C" w:rsidRDefault="00812BD4">
      <w:pPr>
        <w:pStyle w:val="HTML"/>
        <w:widowControl/>
        <w:shd w:val="clear" w:color="auto" w:fill="23241F"/>
        <w:spacing w:after="210"/>
        <w:rPr>
          <w:rFonts w:ascii="Consolas" w:eastAsia="monospace" w:hAnsi="Consolas" w:cs="monospace" w:hint="default"/>
          <w:color w:val="586E75"/>
          <w:sz w:val="18"/>
          <w:szCs w:val="18"/>
        </w:rPr>
      </w:pPr>
      <w:proofErr w:type="spellStart"/>
      <w:r>
        <w:rPr>
          <w:rFonts w:ascii="Consolas" w:eastAsia="Consolas" w:hAnsi="Consolas" w:cs="Consolas" w:hint="default"/>
          <w:color w:val="E6DB74"/>
          <w:sz w:val="21"/>
          <w:szCs w:val="21"/>
          <w:shd w:val="clear" w:color="auto" w:fill="23241F"/>
        </w:rPr>
        <w:t>window</w:t>
      </w:r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.localStorage.clear</w:t>
      </w:r>
      <w:proofErr w:type="spellEnd"/>
      <w:r>
        <w:rPr>
          <w:rStyle w:val="HTML0"/>
          <w:rFonts w:ascii="Consolas" w:eastAsia="Consolas" w:hAnsi="Consolas" w:cs="Consolas" w:hint="default"/>
          <w:color w:val="F8F8F2"/>
          <w:sz w:val="21"/>
          <w:szCs w:val="21"/>
          <w:shd w:val="clear" w:color="auto" w:fill="23241F"/>
        </w:rPr>
        <w:t>()</w:t>
      </w:r>
    </w:p>
    <w:p w:rsidR="00995A3C" w:rsidRDefault="00995A3C">
      <w:pPr>
        <w:rPr>
          <w:rFonts w:ascii="Consolas" w:eastAsia="Segoe UI" w:hAnsi="Consolas" w:cs="Segoe UI"/>
          <w:color w:val="4A4A4A"/>
          <w:sz w:val="20"/>
          <w:szCs w:val="20"/>
          <w:shd w:val="clear" w:color="auto" w:fill="FFFFFF"/>
        </w:rPr>
      </w:pPr>
    </w:p>
    <w:p w:rsidR="00995A3C" w:rsidRDefault="00995A3C">
      <w:pPr>
        <w:widowControl/>
        <w:spacing w:before="53"/>
        <w:ind w:left="60"/>
        <w:rPr>
          <w:rFonts w:ascii="Consolas" w:hAnsi="Consolas"/>
        </w:rPr>
      </w:pPr>
    </w:p>
    <w:p w:rsidR="00995A3C" w:rsidRDefault="00995A3C">
      <w:pPr>
        <w:rPr>
          <w:rFonts w:ascii="Consolas" w:hAnsi="Consolas"/>
        </w:rPr>
      </w:pPr>
    </w:p>
    <w:sectPr w:rsidR="00995A3C" w:rsidSect="00995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ospace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5AF3E78"/>
    <w:multiLevelType w:val="multilevel"/>
    <w:tmpl w:val="95AF3E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9C86B585"/>
    <w:multiLevelType w:val="multilevel"/>
    <w:tmpl w:val="9C86B58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AA0E48C0"/>
    <w:multiLevelType w:val="multilevel"/>
    <w:tmpl w:val="AA0E48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AD0CA7EE"/>
    <w:multiLevelType w:val="multilevel"/>
    <w:tmpl w:val="AD0CA7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C3588BFF"/>
    <w:multiLevelType w:val="multilevel"/>
    <w:tmpl w:val="C3588B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EDBCB75B"/>
    <w:multiLevelType w:val="multilevel"/>
    <w:tmpl w:val="EDBCB75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59BF45C"/>
    <w:multiLevelType w:val="multilevel"/>
    <w:tmpl w:val="F59BF45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nsid w:val="1D11E91F"/>
    <w:multiLevelType w:val="multilevel"/>
    <w:tmpl w:val="1D11E9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nsid w:val="1D8FF5F6"/>
    <w:multiLevelType w:val="singleLevel"/>
    <w:tmpl w:val="1D8FF5F6"/>
    <w:lvl w:ilvl="0">
      <w:start w:val="1"/>
      <w:numFmt w:val="decimal"/>
      <w:suff w:val="space"/>
      <w:lvlText w:val="%1."/>
      <w:lvlJc w:val="left"/>
    </w:lvl>
  </w:abstractNum>
  <w:abstractNum w:abstractNumId="9">
    <w:nsid w:val="575F9A9A"/>
    <w:multiLevelType w:val="multilevel"/>
    <w:tmpl w:val="575F9A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6CDA6C6E"/>
    <w:rsid w:val="00414627"/>
    <w:rsid w:val="0046453F"/>
    <w:rsid w:val="00812BD4"/>
    <w:rsid w:val="00995A3C"/>
    <w:rsid w:val="020D2D03"/>
    <w:rsid w:val="04B47ABC"/>
    <w:rsid w:val="07B7506B"/>
    <w:rsid w:val="0AF0336F"/>
    <w:rsid w:val="0C686259"/>
    <w:rsid w:val="0F1D747C"/>
    <w:rsid w:val="0F432D4A"/>
    <w:rsid w:val="0FCD3981"/>
    <w:rsid w:val="18144D1D"/>
    <w:rsid w:val="1A18755E"/>
    <w:rsid w:val="1EE211FE"/>
    <w:rsid w:val="208E5BA8"/>
    <w:rsid w:val="26093A0D"/>
    <w:rsid w:val="2AB84021"/>
    <w:rsid w:val="2B5D5E0E"/>
    <w:rsid w:val="2C083C80"/>
    <w:rsid w:val="2F456A5F"/>
    <w:rsid w:val="311A37BF"/>
    <w:rsid w:val="3190757D"/>
    <w:rsid w:val="34A7046C"/>
    <w:rsid w:val="370E071D"/>
    <w:rsid w:val="43824A3D"/>
    <w:rsid w:val="46E764CF"/>
    <w:rsid w:val="4A0642E5"/>
    <w:rsid w:val="4D0A55D3"/>
    <w:rsid w:val="59964DED"/>
    <w:rsid w:val="5C40785C"/>
    <w:rsid w:val="6328574C"/>
    <w:rsid w:val="66F508D2"/>
    <w:rsid w:val="6A56563B"/>
    <w:rsid w:val="6AA41335"/>
    <w:rsid w:val="6CDA6C6E"/>
    <w:rsid w:val="6D344E27"/>
    <w:rsid w:val="6D535020"/>
    <w:rsid w:val="70916707"/>
    <w:rsid w:val="73843A74"/>
    <w:rsid w:val="7BE57FA8"/>
    <w:rsid w:val="7F494CA5"/>
    <w:rsid w:val="7FA06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95A3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995A3C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995A3C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995A3C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995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rsid w:val="00995A3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995A3C"/>
    <w:rPr>
      <w:b/>
    </w:rPr>
  </w:style>
  <w:style w:type="character" w:styleId="HTML0">
    <w:name w:val="HTML Code"/>
    <w:basedOn w:val="a0"/>
    <w:qFormat/>
    <w:rsid w:val="00995A3C"/>
    <w:rPr>
      <w:rFonts w:ascii="Courier New" w:hAnsi="Courier New"/>
      <w:sz w:val="20"/>
    </w:rPr>
  </w:style>
  <w:style w:type="paragraph" w:styleId="a5">
    <w:name w:val="Document Map"/>
    <w:basedOn w:val="a"/>
    <w:link w:val="Char"/>
    <w:rsid w:val="0041462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rsid w:val="00414627"/>
    <w:rPr>
      <w:rFonts w:ascii="宋体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324</TotalTime>
  <Pages>1</Pages>
  <Words>1341</Words>
  <Characters>7648</Characters>
  <Application>Microsoft Office Word</Application>
  <DocSecurity>0</DocSecurity>
  <Lines>63</Lines>
  <Paragraphs>17</Paragraphs>
  <ScaleCrop>false</ScaleCrop>
  <Company/>
  <LinksUpToDate>false</LinksUpToDate>
  <CharactersWithSpaces>8972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2018-10-25T02:04:00Z</dcterms:created>
  <dcterms:modified xsi:type="dcterms:W3CDTF">2019-05-09T06:28:00Z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