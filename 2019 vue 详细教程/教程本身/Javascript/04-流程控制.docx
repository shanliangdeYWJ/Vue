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基础语法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程序的执行单位为行（line），也就是一行一行地执行。一般情况下，每一行就是一个语句。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语句（statement）是为了完成某种任务而进行的操作，比如下面就是一行赋值语句。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这条语句先用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命令，声明了变量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，然后将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1 + 3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的运算结果赋值给变量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1 + 3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叫做表达式（expression），指一个为了得到返回值的计算式。语句和表达式的区别在于，前者主要为了进行某种操作，一般情况下不需要返回值；后者则是为了得到返回值，一定会返回一个值。凡是 JavaScript 语言中预期为值的地方，都可以使用表达式。比如，赋值语句的等号右边，预期是一个值，因此可以放置各种表达式。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语句以分号结尾，一个分号就表示一个语句结束。多个语句可以写在一行内。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b 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'abc'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leftChars="0" w:right="0" w:firstLine="0" w:firstLineChars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2.1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变量是对“值”的具名引用。变量就是为“值”起名，然后引用这个名字，就等同于引用这个值。变量的名字就是变量名。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上面的代码先声明变量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，然后在变量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与数值1之间建立引用关系，称为将数值1“赋值”给变量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。以后，引用变量名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就会得到数值1。最前面的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，是变量声明命令。它表示通知解释引擎，要创建一个变量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注意，JavaScript 的变量名区分大小写，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是两个不同的变量。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变量的声明和赋值，是分开的两个步骤，上面的代码将它们合在了一起，实际的步骤是下面这样。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如果只是声明变量而没有赋值，则该变量的值是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是一个特殊的值，表示“无定义”。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undefined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如果变量赋值的时候，忘了写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命令，这条语句也是有效的。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基本等同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但是，不写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的做法，不利于表达意图，而且容易不知不觉地创建全局变量，所以建议总是使用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命令声明变量。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如果一个变量没有声明就直接使用，JavaScript 会报错，告诉你变量未定义。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ReferenceError: x is not 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上面代码直接使用变量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，系统就报错，告诉你变量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没有声明。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可以在同一条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命令中声明多个变量。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a, 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是一种动态类型语言，也就是说，变量的类型没有限制，变量可以随时更改类型。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起先被赋值为一个数值，后来又被重新赋值为一个字符串。第二次赋值的时候，因为变量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已经存在，所以不需要使用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重新声明一个已经存在的变量，是无效的。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声明了两次，第二次声明是无效的。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但是，如果第二次声明的时候还进行了赋值，则会覆盖掉前面的值。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等同于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Chars="0" w:right="0" w:rightChars="0"/>
        <w:outlineLvl w:val="2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2.2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变量提升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引擎的工作方式是，先解析代码，获取所有被声明的变量，然后再一行一行地运行。这造成的结果，就是所有的变量的声明语句，都会被提升到代码的头部，这就叫做变量提升（hoisting）。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.log(a);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上面代码首先使用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console.log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方法，在控制台（console）显示变量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的值。这时变量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还没有声明和赋值，所以这是一种错误的做法，但是实际上不会报错。因为存在变量提升，真正运行的是下面的代码。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.log(a);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最后的结果是显示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，表示变量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已声明，但还未赋值。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leftChars="0" w:right="0" w:firstLine="0" w:firstLineChars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标识符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标识符（identifier）指的是用来识别各种值的合法名称。最常见的标识符就是变量名，以及后面要提到的函数名。JavaScript 语言的标识符对大小写敏感，所以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是两个不同的标识符。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标识符有一套命名规则，不符合规则的就是非法标识符。JavaScript 引擎遇到非法标识符，就会报错。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leftChars="0" w:right="0" w:firstLine="0" w:firstLineChars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区块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使用大括号，将多个相关的语句组合在一起，称为“区块”（block）。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对于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命令来说，JavaScript 的区块不构成单独的作用域（scope）。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上面代码在区块内部，使用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命令声明并赋值了变量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，然后在区块外部，变量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依然有效，区块对于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命令不构成单独的作用域，与不使用区块的情况没有任何区别。在 JavaScript 语言中，单独使用区块并不常见，区块往往用来构成其他更复杂的语法结构，比如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function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leftChars="0" w:right="0" w:rightChars="0" w:firstLine="0" w:firstLineChars="0"/>
        <w:outlineLvl w:val="1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条件语句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提供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结构，完成条件判断，即只有满足预设的条件，才会执行相应的语句。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6.1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if 结构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结构先判断一个表达式的布尔值，然后根据布尔值的真伪，执行不同的语句。所谓布尔值，指的是 JavaScript 的两个特殊值，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表示真，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表示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伪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(布尔值)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(布尔值) 语句;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结构的基本形式。需要注意的是，“布尔值”往往由一个条件表达式产生的，必须放在圆括号中，表示对表达式求值。如果表达式的求值结果为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，就执行紧跟在后面的语句；如果结果为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，则跳过紧跟在后面的语句。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m = m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上面代码表示，只有在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等于3时，才会将其值加上1。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这种写法要求条件表达式后面只能有一个语句。如果想执行多个语句，必须在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的条件判断之后，加上大括号，表示代码块（多个语句合并成一个语句）。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m +=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建议总是在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语句中使用大括号，因为这样方便插入语句。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注意，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后面的表达式之中，不要混淆赋值表达式（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）、严格相等运算符（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）和相等运算符（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）。尤其是赋值表达式不具有比较作用。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y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(x = y)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"2"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上面代码的原意是，当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的时候，才执行相关语句。但是，不小心将严格相等运算符写成赋值表达式，结果变成了将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赋值给变量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，再判断变量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的值（等于2）的布尔值（结果为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这种错误可以正常生成一个布尔值，因而不会报错。为了避免这种情况，有些开发者习惯将常量写在运算符的左边，这样的话，一旦不小心将相等运算符写成赋值运算符，就会报错，因为常量不能被赋值。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) {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不报错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 x) {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至于为什么优先采用“严格相等运算符”（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），而不是“相等运算符”（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），请参考《运算符》章节。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6.2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if...else 结构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代码块后面，还可以跟一个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代码块，表示不满足条件时，所要执行的代码。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满足条件时，执行的语句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不满足条件时，执行的语句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上面代码判断变量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是否等于3，如果等于就执行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代码块，否则执行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对同一个变量进行多次判断时，多个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if...else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语句可以连写在一起。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代码块总是与离自己最近的那个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语句配对。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m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!==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(n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'world'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上面代码不会有任何输出，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代码块不会得到执行，因为它跟着的是最近的那个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语句，相当于下面这样。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!==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(n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'world'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如果想让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代码块跟随最上面的那个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语句，就要改变大括号的位置。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(m !==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(n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'world'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6.3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switch 结构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多个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if...else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连在一起使用的时候，可以转为使用更方便的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(fruit)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"banana"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"apple"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上面代码根据变量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fruit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的值，选择执行相应的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。如果所有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都不符合，则执行最后的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default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部分。需要注意的是，每个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代码块内部的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语句不能少，否则会接下去执行下一个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代码块，而不是跳出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(x)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等于1'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等于2'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等于其他值'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x等于1// x等于2// x等于其他值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代码块之中没有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语句，导致不会跳出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结构，而会一直执行下去。正确的写法是像下面这样。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(x)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等于1'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等于2'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等于其他值'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语句部分和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语句部分，都可以使用表达式。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f();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neverHappens();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default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部分，是永远不会执行到的。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需要注意的是，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语句后面的表达式，与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语句后面的表示式比较运行结果时，采用的是严格相等运算符（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），而不是相等运算符（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==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），这意味着比较时不会发生类型转换。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(x)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发生类型转换'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'x 没有发生类型转换'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x 没有发生类型转换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上面代码中，由于变量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没有发生类型转换，所以不会执行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case 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的情况。这表明，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语句内部采用的是“严格相等运算符”，详细解释请参考《运算符》一节。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6.4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三元运算符 ?: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JavaScript 还有一个三元运算符（即该运算符需要三个运算子）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?: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，也可以用于逻辑判断。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(条件) ? 表达式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: 表达式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上面代码中，如果“条件”为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，则返回“表达式1”的值，否则返回“表达式2”的值。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even = (n %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) ?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上面代码中，如果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可以被2整除，则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even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，否则等于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。它等同于下面的形式。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even;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(n %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even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even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这个三元运算符可以被视为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if...else...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的简写形式，因此可以用于多种场合。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myVar;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myVar 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'myVar has a value'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'myVar does not have a value'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myVar does not have a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上面代码利用三元运算符，输出相应的提示。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msg 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'数字'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n +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'是'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(n %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'偶数'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'奇数'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上面代码利用三元运算符，在字符串之中插入不同的值。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leftChars="0" w:right="0" w:firstLine="0" w:firstLineChars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循环语句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循环语句用于重复执行某个操作，它有多种形式。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7.1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while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语句包括一个循环条件和一段代码块，只要条件为真，就不断循环执行代码块。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(条件)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(条件) 语句;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语句的循环条件是一个表达式，必须放在圆括号中。代码块部分，如果只有一条语句，可以省略大括号，否则就必须加上大括号。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(条件)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下面是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语句的一个例子。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&lt;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100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'i 当前为：'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i = i +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上面的代码将循环100次，直到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等于100为止。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下面的例子是一个无限循环，因为循环条件总是为真。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'Hello, world'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7.2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语句是循环命令的另一种形式，可以指定循环的起点、终点和终止条件。它的格式如下。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(初始化表达式; 条件; 递增表达式)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或者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(初始化表达式; 条件; 递增表达式)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语句后面的括号里面，有三个表达式。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初始化表达式（initialize）：确定循环变量的初始值，只在循环开始时执行一次。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条件表达式（test）：每轮循环开始时，都要执行这个条件表达式，只有值为真，才继续进行循环。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递增表达式（increment）：每轮循环的最后一个操作，通常用来递增循环变量。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下面是一个例子。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 i &lt; x; i++)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0// 1//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上面代码中，初始化表达式是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var i = 0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，即初始化一个变量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；测试表达式是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 &lt; 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，即只要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小于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，就会执行循环；递增表达式是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i++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，即每次循环结束后，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增大1。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所有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循环，都可以改写成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循环。上面的例子改为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循环，代码如下。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&lt; x)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i++;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语句的三个部分（initialize、test、increment），可以省略任何一个，也可以全部省略。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 ; ; 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'Hello World'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上面代码省略了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语句表达式的三个部分，结果就导致了一个无限循环。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7.3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do...while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do...while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循环与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循环类似，唯一的区别就是先运行一次循环体，然后判断循环条件。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(条件);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或者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(条件);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不管条件是否为真，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do...while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循环至少运行一次，这是这种结构最大的特点。另外，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while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语句后面的分号注意不要省略。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下面是一个例子。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i++;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(i &lt; 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 xml:space="preserve">7.4 </w:t>
      </w:r>
      <w:r>
        <w:rPr>
          <w:rFonts w:hint="default" w:ascii="Segoe UI" w:hAnsi="Segoe UI" w:eastAsia="Segoe UI" w:cs="Segoe UI"/>
          <w:b/>
          <w:i w:val="0"/>
          <w:caps w:val="0"/>
          <w:color w:val="363636"/>
          <w:spacing w:val="0"/>
          <w:shd w:val="clear" w:fill="FFFFFF"/>
        </w:rPr>
        <w:t>break 语句和 continue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continue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语句都具有跳转作用，可以让代码不按既有的顺序执行。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语句用于跳出代码块或循环。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(i &lt;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100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'i 当前为：'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i++;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上面代码只会执行10次循环，一旦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等于10，就会跳出循环。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循环也可以使用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语句跳出循环。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 i++)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3241F"/>
        </w:rPr>
        <w:t>// 0// 1// 2//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上面代码执行到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等于3，就会跳出循环。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continue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语句用于立即终止本轮循环，返回循环结构的头部，开始下一轮循环。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&lt;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100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i++;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 %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continue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'i 当前为：'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i);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上面代码只有在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为奇数时，才会输出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的值。如果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为偶数，则直接进入下一轮循环。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如果存在多重循环，不带参数的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break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continue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语句都只针对最内层循环。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59C25"/>
    <w:multiLevelType w:val="singleLevel"/>
    <w:tmpl w:val="9C559C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8A3902"/>
    <w:multiLevelType w:val="multilevel"/>
    <w:tmpl w:val="3C8A3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25C62"/>
    <w:rsid w:val="04F06746"/>
    <w:rsid w:val="076B0795"/>
    <w:rsid w:val="088F3E40"/>
    <w:rsid w:val="0F924F06"/>
    <w:rsid w:val="295B7768"/>
    <w:rsid w:val="2DDC7826"/>
    <w:rsid w:val="32225C62"/>
    <w:rsid w:val="3D504931"/>
    <w:rsid w:val="40C10053"/>
    <w:rsid w:val="49FA7336"/>
    <w:rsid w:val="58370AC8"/>
    <w:rsid w:val="589A2C3E"/>
    <w:rsid w:val="5B561EF1"/>
    <w:rsid w:val="61E252B9"/>
    <w:rsid w:val="643067BD"/>
    <w:rsid w:val="6D535020"/>
    <w:rsid w:val="70553345"/>
    <w:rsid w:val="712E185E"/>
    <w:rsid w:val="74E739D0"/>
    <w:rsid w:val="7F0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2018-09-30T07:52:00Z</dcterms:created>
  <dc:creator>Administrator</dc:creator>
  <cp:lastModifiedBy>Administrator</cp:lastModifiedBy>
  <dcterms:modified xsi:type="dcterms:W3CDTF">2019-04-03T06:54:45Z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